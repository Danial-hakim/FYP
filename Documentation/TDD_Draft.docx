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E163D" w14:textId="77777777" w:rsidR="002D2FA5" w:rsidRPr="00F474B1" w:rsidRDefault="002D2FA5" w:rsidP="00CD6D2C">
      <w:pPr>
        <w:pStyle w:val="ReportGuidelines"/>
        <w:jc w:val="center"/>
        <w:rPr>
          <w:szCs w:val="24"/>
        </w:rPr>
      </w:pPr>
    </w:p>
    <w:p w14:paraId="48F7FC00" w14:textId="0CD377F6" w:rsidR="002D2FA5" w:rsidRPr="00F474B1" w:rsidRDefault="000522DC" w:rsidP="00B278F0">
      <w:pPr>
        <w:pStyle w:val="ReportGuidelines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B13955D" wp14:editId="3FA7361B">
            <wp:extent cx="30861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5DAB" w14:textId="77777777" w:rsidR="00255E27" w:rsidRPr="00F474B1" w:rsidRDefault="00255E27" w:rsidP="00255E27">
      <w:pPr>
        <w:pStyle w:val="ReportGuidelines"/>
        <w:jc w:val="center"/>
        <w:rPr>
          <w:szCs w:val="24"/>
        </w:rPr>
      </w:pPr>
    </w:p>
    <w:p w14:paraId="399568E0" w14:textId="77777777" w:rsidR="003D7C41" w:rsidRDefault="003D7C41" w:rsidP="00FA667A">
      <w:pPr>
        <w:pStyle w:val="Title"/>
        <w:jc w:val="center"/>
      </w:pPr>
      <w:r w:rsidRPr="003D7C41">
        <w:t xml:space="preserve">Computer Games Development </w:t>
      </w:r>
      <w:r w:rsidR="00CD6D2C">
        <w:t>SE607</w:t>
      </w:r>
    </w:p>
    <w:p w14:paraId="33E527AD" w14:textId="4BAC99FF" w:rsidR="00255E27" w:rsidRPr="00F474B1" w:rsidRDefault="004F37C5" w:rsidP="00FA667A">
      <w:pPr>
        <w:pStyle w:val="Title"/>
        <w:jc w:val="center"/>
      </w:pPr>
      <w:r>
        <w:t>Technical Design Document</w:t>
      </w:r>
      <w:r w:rsidR="003D7C41">
        <w:t xml:space="preserve"> </w:t>
      </w:r>
      <w:r w:rsidR="00D42D5A">
        <w:t>(Draft)</w:t>
      </w:r>
    </w:p>
    <w:p w14:paraId="792FEA91" w14:textId="77777777" w:rsidR="00255E27" w:rsidRPr="00F474B1" w:rsidRDefault="00255E27" w:rsidP="00FA667A">
      <w:pPr>
        <w:pStyle w:val="Title"/>
        <w:jc w:val="center"/>
      </w:pPr>
      <w:r w:rsidRPr="00F474B1">
        <w:t>Year I</w:t>
      </w:r>
      <w:r w:rsidR="00CF6183">
        <w:t>V</w:t>
      </w:r>
    </w:p>
    <w:p w14:paraId="3E46AAE5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3816F486" w14:textId="77777777" w:rsidR="002D2FA5" w:rsidRPr="00F474B1" w:rsidRDefault="002D2FA5" w:rsidP="00255E27">
      <w:pPr>
        <w:pStyle w:val="ReportGuidelines"/>
        <w:jc w:val="center"/>
        <w:rPr>
          <w:szCs w:val="24"/>
        </w:rPr>
      </w:pPr>
    </w:p>
    <w:p w14:paraId="63AF90A5" w14:textId="77777777" w:rsidR="002D2FA5" w:rsidRDefault="002D2FA5" w:rsidP="00E247BC">
      <w:pPr>
        <w:pStyle w:val="Title"/>
        <w:jc w:val="center"/>
        <w:rPr>
          <w:sz w:val="32"/>
          <w:szCs w:val="32"/>
        </w:rPr>
      </w:pPr>
    </w:p>
    <w:p w14:paraId="1BEF4E55" w14:textId="580EECD2" w:rsidR="00D42D5A" w:rsidRPr="00E41A8C" w:rsidRDefault="00C815D3" w:rsidP="00E41A8C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Danial Nor Azman</w:t>
      </w:r>
    </w:p>
    <w:p w14:paraId="469CE11B" w14:textId="4370E651" w:rsidR="00D42D5A" w:rsidRPr="00E41A8C" w:rsidRDefault="00D42D5A" w:rsidP="00E41A8C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C002</w:t>
      </w:r>
      <w:r w:rsidR="00C815D3">
        <w:rPr>
          <w:sz w:val="32"/>
          <w:szCs w:val="32"/>
        </w:rPr>
        <w:t>53517</w:t>
      </w:r>
    </w:p>
    <w:p w14:paraId="0B749491" w14:textId="77777777" w:rsidR="00D42D5A" w:rsidRDefault="00D42D5A" w:rsidP="00D42D5A">
      <w:pPr>
        <w:pStyle w:val="Title"/>
        <w:jc w:val="center"/>
      </w:pPr>
    </w:p>
    <w:p w14:paraId="1274244B" w14:textId="77777777" w:rsidR="00D42D5A" w:rsidRPr="003D7C41" w:rsidRDefault="00D42D5A" w:rsidP="00E41A8C">
      <w:pPr>
        <w:pStyle w:val="Title"/>
        <w:jc w:val="center"/>
      </w:pPr>
      <w:r w:rsidRPr="00E41A8C">
        <w:rPr>
          <w:sz w:val="32"/>
          <w:szCs w:val="32"/>
        </w:rPr>
        <w:t>[Date of Submission]</w:t>
      </w:r>
    </w:p>
    <w:p w14:paraId="25B4B10D" w14:textId="77777777" w:rsidR="00F452DC" w:rsidRDefault="00F452DC" w:rsidP="00B93EC9">
      <w:pPr>
        <w:rPr>
          <w:lang w:val="ga-IE"/>
        </w:rPr>
      </w:pPr>
    </w:p>
    <w:p w14:paraId="1FF9124C" w14:textId="77777777" w:rsidR="00F452DC" w:rsidRDefault="00F452DC" w:rsidP="00B93EC9">
      <w:pPr>
        <w:rPr>
          <w:lang w:val="ga-IE"/>
        </w:rPr>
      </w:pPr>
    </w:p>
    <w:p w14:paraId="313FA788" w14:textId="77777777" w:rsidR="00F452DC" w:rsidRDefault="00F452DC" w:rsidP="00B93EC9">
      <w:pPr>
        <w:rPr>
          <w:lang w:val="ga-IE"/>
        </w:rPr>
      </w:pPr>
    </w:p>
    <w:p w14:paraId="720ACF8A" w14:textId="77777777" w:rsidR="00F452DC" w:rsidRDefault="00F452DC" w:rsidP="00B93EC9">
      <w:pPr>
        <w:rPr>
          <w:lang w:val="ga-IE"/>
        </w:rPr>
      </w:pPr>
    </w:p>
    <w:p w14:paraId="23C8D7BF" w14:textId="77777777" w:rsidR="00F452DC" w:rsidRDefault="00F452DC" w:rsidP="00B93EC9">
      <w:pPr>
        <w:rPr>
          <w:lang w:val="ga-IE"/>
        </w:rPr>
      </w:pPr>
    </w:p>
    <w:p w14:paraId="6B09828A" w14:textId="77777777" w:rsidR="00F452DC" w:rsidRDefault="00F452DC" w:rsidP="00B93EC9">
      <w:pPr>
        <w:rPr>
          <w:lang w:val="ga-IE"/>
        </w:rPr>
      </w:pPr>
    </w:p>
    <w:p w14:paraId="66E1E543" w14:textId="77777777" w:rsidR="00F452DC" w:rsidRDefault="00F452DC" w:rsidP="00B93EC9">
      <w:pPr>
        <w:rPr>
          <w:lang w:val="ga-IE"/>
        </w:rPr>
      </w:pPr>
    </w:p>
    <w:p w14:paraId="0325225F" w14:textId="77777777" w:rsidR="00F452DC" w:rsidRDefault="00F452DC" w:rsidP="00B93EC9">
      <w:pPr>
        <w:rPr>
          <w:lang w:val="ga-IE"/>
        </w:rPr>
      </w:pPr>
    </w:p>
    <w:p w14:paraId="52EAC9E0" w14:textId="77777777" w:rsidR="00B93EC9" w:rsidRDefault="00B93EC9" w:rsidP="00B93EC9">
      <w:pPr>
        <w:rPr>
          <w:lang w:val="ga-IE"/>
        </w:rPr>
      </w:pPr>
    </w:p>
    <w:p w14:paraId="42A4409F" w14:textId="77777777" w:rsidR="00F452DC" w:rsidRPr="00E247BC" w:rsidRDefault="00F452DC" w:rsidP="00F452DC">
      <w:pPr>
        <w:pStyle w:val="Title"/>
        <w:jc w:val="center"/>
        <w:rPr>
          <w:sz w:val="32"/>
          <w:szCs w:val="32"/>
        </w:rPr>
      </w:pPr>
      <w:r w:rsidRPr="00E247BC">
        <w:rPr>
          <w:sz w:val="32"/>
          <w:szCs w:val="32"/>
        </w:rPr>
        <w:t xml:space="preserve">[Declaration </w:t>
      </w:r>
      <w:r>
        <w:rPr>
          <w:sz w:val="32"/>
          <w:szCs w:val="32"/>
          <w:lang w:val="ga-IE"/>
        </w:rPr>
        <w:t>form to be attached]</w:t>
      </w:r>
      <w:r>
        <w:rPr>
          <w:sz w:val="32"/>
          <w:szCs w:val="32"/>
        </w:rPr>
        <w:t xml:space="preserve"> </w:t>
      </w:r>
    </w:p>
    <w:p w14:paraId="3FD3D030" w14:textId="3F71BE60" w:rsidR="00916337" w:rsidRDefault="00255E27" w:rsidP="00B93EC9">
      <w:pPr>
        <w:pStyle w:val="Title"/>
      </w:pPr>
      <w:r w:rsidRPr="00F474B1">
        <w:br w:type="page"/>
      </w:r>
      <w:r w:rsidR="00916337" w:rsidRPr="002D5C1E">
        <w:lastRenderedPageBreak/>
        <w:t>Contents</w:t>
      </w:r>
    </w:p>
    <w:p w14:paraId="3BE6A47E" w14:textId="77777777" w:rsidR="002D5C1E" w:rsidRPr="002D5C1E" w:rsidRDefault="002D5C1E" w:rsidP="002D5C1E">
      <w:pPr>
        <w:rPr>
          <w:lang w:val="en-US"/>
        </w:rPr>
      </w:pPr>
    </w:p>
    <w:p w14:paraId="3736C58B" w14:textId="3AC34CB1" w:rsidR="00B1273E" w:rsidRPr="00C815D3" w:rsidRDefault="00916337">
      <w:pPr>
        <w:pStyle w:val="TOC1"/>
        <w:tabs>
          <w:tab w:val="left" w:pos="480"/>
          <w:tab w:val="right" w:leader="dot" w:pos="9016"/>
        </w:tabs>
        <w:rPr>
          <w:rFonts w:ascii="Calibri" w:eastAsia="DengXian" w:hAnsi="Calibri"/>
          <w:noProof/>
          <w:sz w:val="22"/>
          <w:lang w:eastAsia="en-IE"/>
        </w:rPr>
      </w:pPr>
      <w:r w:rsidRPr="00F474B1">
        <w:rPr>
          <w:szCs w:val="24"/>
        </w:rPr>
        <w:fldChar w:fldCharType="begin"/>
      </w:r>
      <w:r w:rsidRPr="00F474B1">
        <w:rPr>
          <w:szCs w:val="24"/>
        </w:rPr>
        <w:instrText xml:space="preserve"> TOC \o "1-3" \h \z \u </w:instrText>
      </w:r>
      <w:r w:rsidRPr="00F474B1">
        <w:rPr>
          <w:szCs w:val="24"/>
        </w:rPr>
        <w:fldChar w:fldCharType="separate"/>
      </w:r>
      <w:hyperlink w:anchor="_Toc121849408" w:history="1">
        <w:r w:rsidR="00B1273E" w:rsidRPr="009432E8">
          <w:rPr>
            <w:rStyle w:val="Hyperlink"/>
            <w:noProof/>
          </w:rPr>
          <w:t>1</w:t>
        </w:r>
        <w:r w:rsidR="00B1273E" w:rsidRPr="00C815D3">
          <w:rPr>
            <w:rFonts w:ascii="Calibri" w:eastAsia="DengXian" w:hAnsi="Calibri"/>
            <w:noProof/>
            <w:sz w:val="22"/>
            <w:lang w:eastAsia="en-IE"/>
          </w:rPr>
          <w:tab/>
        </w:r>
        <w:r w:rsidR="00B1273E" w:rsidRPr="009432E8">
          <w:rPr>
            <w:rStyle w:val="Hyperlink"/>
            <w:noProof/>
          </w:rPr>
          <w:t>Technical Design</w:t>
        </w:r>
        <w:r w:rsidR="00B1273E">
          <w:rPr>
            <w:noProof/>
            <w:webHidden/>
          </w:rPr>
          <w:tab/>
        </w:r>
        <w:r w:rsidR="00B1273E">
          <w:rPr>
            <w:noProof/>
            <w:webHidden/>
          </w:rPr>
          <w:fldChar w:fldCharType="begin"/>
        </w:r>
        <w:r w:rsidR="00B1273E">
          <w:rPr>
            <w:noProof/>
            <w:webHidden/>
          </w:rPr>
          <w:instrText xml:space="preserve"> PAGEREF _Toc121849408 \h </w:instrText>
        </w:r>
        <w:r w:rsidR="00B1273E">
          <w:rPr>
            <w:noProof/>
            <w:webHidden/>
          </w:rPr>
        </w:r>
        <w:r w:rsidR="00B1273E">
          <w:rPr>
            <w:noProof/>
            <w:webHidden/>
          </w:rPr>
          <w:fldChar w:fldCharType="separate"/>
        </w:r>
        <w:r w:rsidR="00B1273E">
          <w:rPr>
            <w:noProof/>
            <w:webHidden/>
          </w:rPr>
          <w:t>2</w:t>
        </w:r>
        <w:r w:rsidR="00B1273E">
          <w:rPr>
            <w:noProof/>
            <w:webHidden/>
          </w:rPr>
          <w:fldChar w:fldCharType="end"/>
        </w:r>
      </w:hyperlink>
    </w:p>
    <w:p w14:paraId="4B4549AD" w14:textId="2D070D7D" w:rsidR="00B1273E" w:rsidRPr="00C815D3" w:rsidRDefault="00C45ECB">
      <w:pPr>
        <w:pStyle w:val="TOC2"/>
        <w:tabs>
          <w:tab w:val="left" w:pos="880"/>
          <w:tab w:val="right" w:leader="dot" w:pos="9016"/>
        </w:tabs>
        <w:rPr>
          <w:rFonts w:ascii="Calibri" w:eastAsia="DengXian" w:hAnsi="Calibri"/>
          <w:noProof/>
          <w:sz w:val="22"/>
          <w:lang w:eastAsia="en-IE"/>
        </w:rPr>
      </w:pPr>
      <w:hyperlink w:anchor="_Toc121849409" w:history="1">
        <w:r w:rsidR="00B1273E" w:rsidRPr="009432E8">
          <w:rPr>
            <w:rStyle w:val="Hyperlink"/>
            <w:noProof/>
          </w:rPr>
          <w:t>1.1</w:t>
        </w:r>
        <w:r w:rsidR="00B1273E" w:rsidRPr="00C815D3">
          <w:rPr>
            <w:rFonts w:ascii="Calibri" w:eastAsia="DengXian" w:hAnsi="Calibri"/>
            <w:noProof/>
            <w:sz w:val="22"/>
            <w:lang w:eastAsia="en-IE"/>
          </w:rPr>
          <w:tab/>
        </w:r>
        <w:r w:rsidR="00B1273E" w:rsidRPr="009432E8">
          <w:rPr>
            <w:rStyle w:val="Hyperlink"/>
            <w:noProof/>
          </w:rPr>
          <w:t>Programming languages</w:t>
        </w:r>
        <w:r w:rsidR="00B1273E">
          <w:rPr>
            <w:noProof/>
            <w:webHidden/>
          </w:rPr>
          <w:tab/>
        </w:r>
        <w:r w:rsidR="00B1273E">
          <w:rPr>
            <w:noProof/>
            <w:webHidden/>
          </w:rPr>
          <w:fldChar w:fldCharType="begin"/>
        </w:r>
        <w:r w:rsidR="00B1273E">
          <w:rPr>
            <w:noProof/>
            <w:webHidden/>
          </w:rPr>
          <w:instrText xml:space="preserve"> PAGEREF _Toc121849409 \h </w:instrText>
        </w:r>
        <w:r w:rsidR="00B1273E">
          <w:rPr>
            <w:noProof/>
            <w:webHidden/>
          </w:rPr>
        </w:r>
        <w:r w:rsidR="00B1273E">
          <w:rPr>
            <w:noProof/>
            <w:webHidden/>
          </w:rPr>
          <w:fldChar w:fldCharType="separate"/>
        </w:r>
        <w:r w:rsidR="00B1273E">
          <w:rPr>
            <w:noProof/>
            <w:webHidden/>
          </w:rPr>
          <w:t>2</w:t>
        </w:r>
        <w:r w:rsidR="00B1273E">
          <w:rPr>
            <w:noProof/>
            <w:webHidden/>
          </w:rPr>
          <w:fldChar w:fldCharType="end"/>
        </w:r>
      </w:hyperlink>
    </w:p>
    <w:p w14:paraId="3C284611" w14:textId="1AAB1DCA" w:rsidR="00B1273E" w:rsidRPr="00C815D3" w:rsidRDefault="00C45ECB">
      <w:pPr>
        <w:pStyle w:val="TOC2"/>
        <w:tabs>
          <w:tab w:val="left" w:pos="880"/>
          <w:tab w:val="right" w:leader="dot" w:pos="9016"/>
        </w:tabs>
        <w:rPr>
          <w:rFonts w:ascii="Calibri" w:eastAsia="DengXian" w:hAnsi="Calibri"/>
          <w:noProof/>
          <w:sz w:val="22"/>
          <w:lang w:eastAsia="en-IE"/>
        </w:rPr>
      </w:pPr>
      <w:hyperlink w:anchor="_Toc121849410" w:history="1">
        <w:r w:rsidR="00B1273E" w:rsidRPr="009432E8">
          <w:rPr>
            <w:rStyle w:val="Hyperlink"/>
            <w:noProof/>
          </w:rPr>
          <w:t>1.2</w:t>
        </w:r>
        <w:r w:rsidR="00B1273E" w:rsidRPr="00C815D3">
          <w:rPr>
            <w:rFonts w:ascii="Calibri" w:eastAsia="DengXian" w:hAnsi="Calibri"/>
            <w:noProof/>
            <w:sz w:val="22"/>
            <w:lang w:eastAsia="en-IE"/>
          </w:rPr>
          <w:tab/>
        </w:r>
        <w:r w:rsidR="00B1273E" w:rsidRPr="009432E8">
          <w:rPr>
            <w:rStyle w:val="Hyperlink"/>
            <w:noProof/>
          </w:rPr>
          <w:t>Libraries and API</w:t>
        </w:r>
        <w:r w:rsidR="00B1273E">
          <w:rPr>
            <w:noProof/>
            <w:webHidden/>
          </w:rPr>
          <w:tab/>
        </w:r>
        <w:r w:rsidR="00B1273E">
          <w:rPr>
            <w:noProof/>
            <w:webHidden/>
          </w:rPr>
          <w:fldChar w:fldCharType="begin"/>
        </w:r>
        <w:r w:rsidR="00B1273E">
          <w:rPr>
            <w:noProof/>
            <w:webHidden/>
          </w:rPr>
          <w:instrText xml:space="preserve"> PAGEREF _Toc121849410 \h </w:instrText>
        </w:r>
        <w:r w:rsidR="00B1273E">
          <w:rPr>
            <w:noProof/>
            <w:webHidden/>
          </w:rPr>
        </w:r>
        <w:r w:rsidR="00B1273E">
          <w:rPr>
            <w:noProof/>
            <w:webHidden/>
          </w:rPr>
          <w:fldChar w:fldCharType="separate"/>
        </w:r>
        <w:r w:rsidR="00B1273E">
          <w:rPr>
            <w:noProof/>
            <w:webHidden/>
          </w:rPr>
          <w:t>2</w:t>
        </w:r>
        <w:r w:rsidR="00B1273E">
          <w:rPr>
            <w:noProof/>
            <w:webHidden/>
          </w:rPr>
          <w:fldChar w:fldCharType="end"/>
        </w:r>
      </w:hyperlink>
    </w:p>
    <w:p w14:paraId="7014DA4E" w14:textId="55C48958" w:rsidR="00B1273E" w:rsidRPr="00C815D3" w:rsidRDefault="00C45ECB">
      <w:pPr>
        <w:pStyle w:val="TOC2"/>
        <w:tabs>
          <w:tab w:val="left" w:pos="880"/>
          <w:tab w:val="right" w:leader="dot" w:pos="9016"/>
        </w:tabs>
        <w:rPr>
          <w:rFonts w:ascii="Calibri" w:eastAsia="DengXian" w:hAnsi="Calibri"/>
          <w:noProof/>
          <w:sz w:val="22"/>
          <w:lang w:eastAsia="en-IE"/>
        </w:rPr>
      </w:pPr>
      <w:hyperlink w:anchor="_Toc121849411" w:history="1">
        <w:r w:rsidR="00B1273E" w:rsidRPr="009432E8">
          <w:rPr>
            <w:rStyle w:val="Hyperlink"/>
            <w:noProof/>
          </w:rPr>
          <w:t>1.3</w:t>
        </w:r>
        <w:r w:rsidR="00B1273E" w:rsidRPr="00C815D3">
          <w:rPr>
            <w:rFonts w:ascii="Calibri" w:eastAsia="DengXian" w:hAnsi="Calibri"/>
            <w:noProof/>
            <w:sz w:val="22"/>
            <w:lang w:eastAsia="en-IE"/>
          </w:rPr>
          <w:tab/>
        </w:r>
        <w:r w:rsidR="00B1273E" w:rsidRPr="009432E8">
          <w:rPr>
            <w:rStyle w:val="Hyperlink"/>
            <w:noProof/>
          </w:rPr>
          <w:t>Tools</w:t>
        </w:r>
        <w:r w:rsidR="00B1273E">
          <w:rPr>
            <w:noProof/>
            <w:webHidden/>
          </w:rPr>
          <w:tab/>
        </w:r>
        <w:r w:rsidR="00B1273E">
          <w:rPr>
            <w:noProof/>
            <w:webHidden/>
          </w:rPr>
          <w:fldChar w:fldCharType="begin"/>
        </w:r>
        <w:r w:rsidR="00B1273E">
          <w:rPr>
            <w:noProof/>
            <w:webHidden/>
          </w:rPr>
          <w:instrText xml:space="preserve"> PAGEREF _Toc121849411 \h </w:instrText>
        </w:r>
        <w:r w:rsidR="00B1273E">
          <w:rPr>
            <w:noProof/>
            <w:webHidden/>
          </w:rPr>
        </w:r>
        <w:r w:rsidR="00B1273E">
          <w:rPr>
            <w:noProof/>
            <w:webHidden/>
          </w:rPr>
          <w:fldChar w:fldCharType="separate"/>
        </w:r>
        <w:r w:rsidR="00B1273E">
          <w:rPr>
            <w:noProof/>
            <w:webHidden/>
          </w:rPr>
          <w:t>2</w:t>
        </w:r>
        <w:r w:rsidR="00B1273E">
          <w:rPr>
            <w:noProof/>
            <w:webHidden/>
          </w:rPr>
          <w:fldChar w:fldCharType="end"/>
        </w:r>
      </w:hyperlink>
    </w:p>
    <w:p w14:paraId="6B07E442" w14:textId="68D8A930" w:rsidR="00B1273E" w:rsidRPr="00C815D3" w:rsidRDefault="00C45ECB">
      <w:pPr>
        <w:pStyle w:val="TOC1"/>
        <w:tabs>
          <w:tab w:val="left" w:pos="480"/>
          <w:tab w:val="right" w:leader="dot" w:pos="9016"/>
        </w:tabs>
        <w:rPr>
          <w:rFonts w:ascii="Calibri" w:eastAsia="DengXian" w:hAnsi="Calibri"/>
          <w:noProof/>
          <w:sz w:val="22"/>
          <w:lang w:eastAsia="en-IE"/>
        </w:rPr>
      </w:pPr>
      <w:hyperlink w:anchor="_Toc121849412" w:history="1">
        <w:r w:rsidR="00B1273E" w:rsidRPr="009432E8">
          <w:rPr>
            <w:rStyle w:val="Hyperlink"/>
            <w:noProof/>
            <w:lang w:val="ga-IE"/>
          </w:rPr>
          <w:t>2</w:t>
        </w:r>
        <w:r w:rsidR="00B1273E" w:rsidRPr="00C815D3">
          <w:rPr>
            <w:rFonts w:ascii="Calibri" w:eastAsia="DengXian" w:hAnsi="Calibri"/>
            <w:noProof/>
            <w:sz w:val="22"/>
            <w:lang w:eastAsia="en-IE"/>
          </w:rPr>
          <w:tab/>
        </w:r>
        <w:r w:rsidR="00B1273E" w:rsidRPr="009432E8">
          <w:rPr>
            <w:rStyle w:val="Hyperlink"/>
            <w:noProof/>
          </w:rPr>
          <w:t>References</w:t>
        </w:r>
        <w:r w:rsidR="00B1273E">
          <w:rPr>
            <w:noProof/>
            <w:webHidden/>
          </w:rPr>
          <w:tab/>
        </w:r>
        <w:r w:rsidR="00B1273E">
          <w:rPr>
            <w:noProof/>
            <w:webHidden/>
          </w:rPr>
          <w:fldChar w:fldCharType="begin"/>
        </w:r>
        <w:r w:rsidR="00B1273E">
          <w:rPr>
            <w:noProof/>
            <w:webHidden/>
          </w:rPr>
          <w:instrText xml:space="preserve"> PAGEREF _Toc121849412 \h </w:instrText>
        </w:r>
        <w:r w:rsidR="00B1273E">
          <w:rPr>
            <w:noProof/>
            <w:webHidden/>
          </w:rPr>
        </w:r>
        <w:r w:rsidR="00B1273E">
          <w:rPr>
            <w:noProof/>
            <w:webHidden/>
          </w:rPr>
          <w:fldChar w:fldCharType="separate"/>
        </w:r>
        <w:r w:rsidR="00B1273E">
          <w:rPr>
            <w:noProof/>
            <w:webHidden/>
          </w:rPr>
          <w:t>2</w:t>
        </w:r>
        <w:r w:rsidR="00B1273E">
          <w:rPr>
            <w:noProof/>
            <w:webHidden/>
          </w:rPr>
          <w:fldChar w:fldCharType="end"/>
        </w:r>
      </w:hyperlink>
    </w:p>
    <w:p w14:paraId="102D44EE" w14:textId="28CCB6FB" w:rsidR="00916337" w:rsidRPr="00F474B1" w:rsidRDefault="00916337" w:rsidP="00916337">
      <w:pPr>
        <w:rPr>
          <w:szCs w:val="24"/>
        </w:rPr>
      </w:pPr>
      <w:r w:rsidRPr="00F474B1">
        <w:rPr>
          <w:b/>
          <w:bCs/>
          <w:noProof/>
          <w:szCs w:val="24"/>
        </w:rPr>
        <w:fldChar w:fldCharType="end"/>
      </w:r>
    </w:p>
    <w:p w14:paraId="33BA1F0D" w14:textId="1607FE1A" w:rsidR="00044063" w:rsidRPr="00C815D3" w:rsidRDefault="00916337" w:rsidP="00044063">
      <w:pPr>
        <w:pStyle w:val="Heading1"/>
        <w:numPr>
          <w:ilvl w:val="0"/>
          <w:numId w:val="0"/>
        </w:numPr>
        <w:ind w:left="432"/>
      </w:pPr>
      <w:r w:rsidRPr="00F474B1">
        <w:br w:type="page"/>
      </w:r>
    </w:p>
    <w:p w14:paraId="39F463AC" w14:textId="377F615B" w:rsidR="00044063" w:rsidRDefault="00044063" w:rsidP="00044063">
      <w:proofErr w:type="spellStart"/>
      <w:r>
        <w:lastRenderedPageBreak/>
        <w:t>LabEscape</w:t>
      </w:r>
      <w:proofErr w:type="spellEnd"/>
      <w:r>
        <w:t xml:space="preserve"> – describe the game</w:t>
      </w:r>
    </w:p>
    <w:p w14:paraId="2CC6B481" w14:textId="2750F9AC" w:rsidR="00044063" w:rsidRDefault="00044063" w:rsidP="00044063">
      <w:r>
        <w:t>Goal of the game</w:t>
      </w:r>
    </w:p>
    <w:p w14:paraId="6887048A" w14:textId="28514AA0" w:rsidR="00044063" w:rsidRDefault="00044063" w:rsidP="00044063">
      <w:r>
        <w:t xml:space="preserve">Enemy </w:t>
      </w:r>
    </w:p>
    <w:p w14:paraId="0D452286" w14:textId="73F7D30E" w:rsidR="00044063" w:rsidRDefault="00044063" w:rsidP="00044063">
      <w:pPr>
        <w:ind w:left="720"/>
      </w:pPr>
      <w:r>
        <w:t>AI</w:t>
      </w:r>
    </w:p>
    <w:p w14:paraId="0568C1F1" w14:textId="1D5A36E6" w:rsidR="00044063" w:rsidRDefault="00044063" w:rsidP="00044063">
      <w:pPr>
        <w:ind w:left="720"/>
      </w:pPr>
      <w:r>
        <w:tab/>
        <w:t>Fuzzy logic</w:t>
      </w:r>
    </w:p>
    <w:p w14:paraId="4B27915E" w14:textId="0AFD4DB4" w:rsidR="00044063" w:rsidRDefault="00044063" w:rsidP="00044063">
      <w:pPr>
        <w:ind w:left="720"/>
      </w:pPr>
      <w:r>
        <w:t>State</w:t>
      </w:r>
    </w:p>
    <w:p w14:paraId="329AB899" w14:textId="3666252B" w:rsidR="00044063" w:rsidRDefault="00044063" w:rsidP="00044063">
      <w:pPr>
        <w:ind w:left="720"/>
      </w:pPr>
      <w:r>
        <w:t>Patrol</w:t>
      </w:r>
    </w:p>
    <w:p w14:paraId="07ACB9B1" w14:textId="46F9C1DE" w:rsidR="00044063" w:rsidRDefault="00044063" w:rsidP="00044063">
      <w:pPr>
        <w:ind w:left="720"/>
      </w:pPr>
      <w:r>
        <w:t>Retreating</w:t>
      </w:r>
    </w:p>
    <w:p w14:paraId="768F4F44" w14:textId="0A23528B" w:rsidR="00044063" w:rsidRDefault="00044063" w:rsidP="00044063">
      <w:pPr>
        <w:ind w:left="720"/>
      </w:pPr>
      <w:r>
        <w:t>Attack</w:t>
      </w:r>
    </w:p>
    <w:p w14:paraId="082263E2" w14:textId="51A8A554" w:rsidR="00044063" w:rsidRDefault="00044063" w:rsidP="00044063">
      <w:pPr>
        <w:ind w:left="720"/>
      </w:pPr>
      <w:r>
        <w:t xml:space="preserve">Adaptive system </w:t>
      </w:r>
    </w:p>
    <w:p w14:paraId="4DDB731D" w14:textId="437C4EA2" w:rsidR="00044063" w:rsidRDefault="00044063" w:rsidP="00044063">
      <w:pPr>
        <w:ind w:left="720"/>
      </w:pPr>
      <w:r>
        <w:t>Vision Cone</w:t>
      </w:r>
    </w:p>
    <w:p w14:paraId="08324C80" w14:textId="474EB586" w:rsidR="00044063" w:rsidRDefault="00044063" w:rsidP="00044063">
      <w:pPr>
        <w:ind w:firstLine="720"/>
      </w:pPr>
      <w:r>
        <w:t>Pathfinding</w:t>
      </w:r>
    </w:p>
    <w:p w14:paraId="6EC19154" w14:textId="2FC2F596" w:rsidR="00044063" w:rsidRDefault="00044063" w:rsidP="00044063">
      <w:r>
        <w:t xml:space="preserve">Randomly generated level </w:t>
      </w:r>
    </w:p>
    <w:p w14:paraId="655446F1" w14:textId="65B151E6" w:rsidR="00044063" w:rsidRDefault="00044063" w:rsidP="00044063">
      <w:pPr>
        <w:ind w:firstLine="720"/>
      </w:pPr>
      <w:r>
        <w:t>Randomly generated obstacles</w:t>
      </w:r>
    </w:p>
    <w:p w14:paraId="5E9FD492" w14:textId="6E303C15" w:rsidR="00044063" w:rsidRDefault="00044063" w:rsidP="00044063">
      <w:r>
        <w:t>Custom weapons</w:t>
      </w:r>
    </w:p>
    <w:p w14:paraId="4B7DEF49" w14:textId="2BD27D16" w:rsidR="00044063" w:rsidRDefault="00044063" w:rsidP="00044063">
      <w:r>
        <w:t>Elements</w:t>
      </w:r>
    </w:p>
    <w:p w14:paraId="45156FBC" w14:textId="35F35927" w:rsidR="00044063" w:rsidRDefault="00044063" w:rsidP="00044063">
      <w:proofErr w:type="spellStart"/>
      <w:r>
        <w:t>Accesibility</w:t>
      </w:r>
      <w:proofErr w:type="spellEnd"/>
      <w:r>
        <w:t xml:space="preserve"> settings</w:t>
      </w:r>
    </w:p>
    <w:p w14:paraId="53AFECB5" w14:textId="7F9A9E46" w:rsidR="00044063" w:rsidRDefault="00044063" w:rsidP="00044063">
      <w:r>
        <w:tab/>
        <w:t>Magnifier</w:t>
      </w:r>
    </w:p>
    <w:p w14:paraId="69B6EF65" w14:textId="341A99BC" w:rsidR="00044063" w:rsidRDefault="00044063" w:rsidP="00044063">
      <w:r>
        <w:tab/>
        <w:t xml:space="preserve">Rebind Controls </w:t>
      </w:r>
    </w:p>
    <w:p w14:paraId="7B889823" w14:textId="139BC628" w:rsidR="00044063" w:rsidRDefault="00044063" w:rsidP="00044063">
      <w:r>
        <w:tab/>
        <w:t xml:space="preserve">Visual cue as alternate to audio </w:t>
      </w:r>
      <w:bookmarkStart w:id="0" w:name="_GoBack"/>
      <w:bookmarkEnd w:id="0"/>
    </w:p>
    <w:p w14:paraId="4A0B1C7E" w14:textId="77777777" w:rsidR="00044063" w:rsidRPr="00044063" w:rsidRDefault="00044063" w:rsidP="00044063"/>
    <w:sectPr w:rsidR="00044063" w:rsidRPr="00044063" w:rsidSect="00255E27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4DC4D" w14:textId="77777777" w:rsidR="00C45ECB" w:rsidRDefault="00C45ECB" w:rsidP="00255E27">
      <w:pPr>
        <w:spacing w:after="0" w:line="240" w:lineRule="auto"/>
      </w:pPr>
      <w:r>
        <w:separator/>
      </w:r>
    </w:p>
  </w:endnote>
  <w:endnote w:type="continuationSeparator" w:id="0">
    <w:p w14:paraId="0854618D" w14:textId="77777777" w:rsidR="00C45ECB" w:rsidRDefault="00C45ECB" w:rsidP="0025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A724D" w14:textId="77777777" w:rsidR="00255E27" w:rsidRPr="00255E27" w:rsidRDefault="00255E27">
    <w:pPr>
      <w:pStyle w:val="Footer"/>
      <w:jc w:val="right"/>
      <w:rPr>
        <w:szCs w:val="24"/>
      </w:rPr>
    </w:pPr>
    <w:r w:rsidRPr="00255E27">
      <w:rPr>
        <w:szCs w:val="24"/>
      </w:rPr>
      <w:t xml:space="preserve">Page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PAGE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4</w:t>
    </w:r>
    <w:r w:rsidRPr="00255E27">
      <w:rPr>
        <w:b/>
        <w:bCs/>
        <w:szCs w:val="24"/>
      </w:rPr>
      <w:fldChar w:fldCharType="end"/>
    </w:r>
    <w:r w:rsidRPr="00255E27">
      <w:rPr>
        <w:szCs w:val="24"/>
      </w:rPr>
      <w:t xml:space="preserve"> of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NUMPAGES 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7</w:t>
    </w:r>
    <w:r w:rsidRPr="00255E27">
      <w:rPr>
        <w:b/>
        <w:bCs/>
        <w:szCs w:val="24"/>
      </w:rPr>
      <w:fldChar w:fldCharType="end"/>
    </w:r>
  </w:p>
  <w:p w14:paraId="14AFCA71" w14:textId="77777777" w:rsidR="00255E27" w:rsidRDefault="0025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FE0E0" w14:textId="77777777" w:rsidR="00C45ECB" w:rsidRDefault="00C45ECB" w:rsidP="00255E27">
      <w:pPr>
        <w:spacing w:after="0" w:line="240" w:lineRule="auto"/>
      </w:pPr>
      <w:r>
        <w:separator/>
      </w:r>
    </w:p>
  </w:footnote>
  <w:footnote w:type="continuationSeparator" w:id="0">
    <w:p w14:paraId="02B6840D" w14:textId="77777777" w:rsidR="00C45ECB" w:rsidRDefault="00C45ECB" w:rsidP="0025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97F07"/>
    <w:multiLevelType w:val="hybridMultilevel"/>
    <w:tmpl w:val="FF4EE4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3C0F"/>
    <w:multiLevelType w:val="multilevel"/>
    <w:tmpl w:val="8CF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9776D"/>
    <w:multiLevelType w:val="multilevel"/>
    <w:tmpl w:val="C24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F4428"/>
    <w:multiLevelType w:val="hybridMultilevel"/>
    <w:tmpl w:val="14A425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E02DC"/>
    <w:multiLevelType w:val="multilevel"/>
    <w:tmpl w:val="E23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A1CE6"/>
    <w:multiLevelType w:val="multilevel"/>
    <w:tmpl w:val="BAC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26288"/>
    <w:multiLevelType w:val="multilevel"/>
    <w:tmpl w:val="A652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81F8E"/>
    <w:multiLevelType w:val="multilevel"/>
    <w:tmpl w:val="BD9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F18EB"/>
    <w:multiLevelType w:val="multilevel"/>
    <w:tmpl w:val="2D3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77993"/>
    <w:multiLevelType w:val="multilevel"/>
    <w:tmpl w:val="7EF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1466A"/>
    <w:multiLevelType w:val="hybridMultilevel"/>
    <w:tmpl w:val="2B722B16"/>
    <w:lvl w:ilvl="0" w:tplc="1809000F">
      <w:start w:val="1"/>
      <w:numFmt w:val="decimal"/>
      <w:lvlText w:val="%1."/>
      <w:lvlJc w:val="left"/>
      <w:pPr>
        <w:ind w:left="1429" w:hanging="360"/>
      </w:pPr>
    </w:lvl>
    <w:lvl w:ilvl="1" w:tplc="18090019" w:tentative="1">
      <w:start w:val="1"/>
      <w:numFmt w:val="lowerLetter"/>
      <w:lvlText w:val="%2."/>
      <w:lvlJc w:val="left"/>
      <w:pPr>
        <w:ind w:left="2149" w:hanging="360"/>
      </w:pPr>
    </w:lvl>
    <w:lvl w:ilvl="2" w:tplc="1809001B" w:tentative="1">
      <w:start w:val="1"/>
      <w:numFmt w:val="lowerRoman"/>
      <w:lvlText w:val="%3."/>
      <w:lvlJc w:val="right"/>
      <w:pPr>
        <w:ind w:left="2869" w:hanging="180"/>
      </w:pPr>
    </w:lvl>
    <w:lvl w:ilvl="3" w:tplc="1809000F" w:tentative="1">
      <w:start w:val="1"/>
      <w:numFmt w:val="decimal"/>
      <w:lvlText w:val="%4."/>
      <w:lvlJc w:val="left"/>
      <w:pPr>
        <w:ind w:left="3589" w:hanging="360"/>
      </w:pPr>
    </w:lvl>
    <w:lvl w:ilvl="4" w:tplc="18090019" w:tentative="1">
      <w:start w:val="1"/>
      <w:numFmt w:val="lowerLetter"/>
      <w:lvlText w:val="%5."/>
      <w:lvlJc w:val="left"/>
      <w:pPr>
        <w:ind w:left="4309" w:hanging="360"/>
      </w:pPr>
    </w:lvl>
    <w:lvl w:ilvl="5" w:tplc="1809001B" w:tentative="1">
      <w:start w:val="1"/>
      <w:numFmt w:val="lowerRoman"/>
      <w:lvlText w:val="%6."/>
      <w:lvlJc w:val="right"/>
      <w:pPr>
        <w:ind w:left="5029" w:hanging="180"/>
      </w:pPr>
    </w:lvl>
    <w:lvl w:ilvl="6" w:tplc="1809000F" w:tentative="1">
      <w:start w:val="1"/>
      <w:numFmt w:val="decimal"/>
      <w:lvlText w:val="%7."/>
      <w:lvlJc w:val="left"/>
      <w:pPr>
        <w:ind w:left="5749" w:hanging="360"/>
      </w:pPr>
    </w:lvl>
    <w:lvl w:ilvl="7" w:tplc="18090019" w:tentative="1">
      <w:start w:val="1"/>
      <w:numFmt w:val="lowerLetter"/>
      <w:lvlText w:val="%8."/>
      <w:lvlJc w:val="left"/>
      <w:pPr>
        <w:ind w:left="6469" w:hanging="360"/>
      </w:pPr>
    </w:lvl>
    <w:lvl w:ilvl="8" w:tplc="1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DD3425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EA53BDE"/>
    <w:multiLevelType w:val="multilevel"/>
    <w:tmpl w:val="E45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37CC6"/>
    <w:multiLevelType w:val="multilevel"/>
    <w:tmpl w:val="02583AB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38B1BF4"/>
    <w:multiLevelType w:val="multilevel"/>
    <w:tmpl w:val="273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67EE5"/>
    <w:multiLevelType w:val="multilevel"/>
    <w:tmpl w:val="C1B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12"/>
  </w:num>
  <w:num w:numId="6">
    <w:abstractNumId w:val="15"/>
  </w:num>
  <w:num w:numId="7">
    <w:abstractNumId w:val="5"/>
  </w:num>
  <w:num w:numId="8">
    <w:abstractNumId w:val="6"/>
  </w:num>
  <w:num w:numId="9">
    <w:abstractNumId w:val="8"/>
  </w:num>
  <w:num w:numId="10">
    <w:abstractNumId w:val="14"/>
  </w:num>
  <w:num w:numId="11">
    <w:abstractNumId w:val="9"/>
  </w:num>
  <w:num w:numId="12">
    <w:abstractNumId w:val="13"/>
  </w:num>
  <w:num w:numId="13">
    <w:abstractNumId w:val="10"/>
  </w:num>
  <w:num w:numId="14">
    <w:abstractNumId w:val="11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5A"/>
    <w:rsid w:val="00016144"/>
    <w:rsid w:val="00044063"/>
    <w:rsid w:val="000516B4"/>
    <w:rsid w:val="000522DC"/>
    <w:rsid w:val="000E6224"/>
    <w:rsid w:val="00104242"/>
    <w:rsid w:val="001411EE"/>
    <w:rsid w:val="00187312"/>
    <w:rsid w:val="001913E3"/>
    <w:rsid w:val="001B78FA"/>
    <w:rsid w:val="001F1E96"/>
    <w:rsid w:val="00216BE4"/>
    <w:rsid w:val="00255E27"/>
    <w:rsid w:val="00263F61"/>
    <w:rsid w:val="0029646C"/>
    <w:rsid w:val="002D2FA5"/>
    <w:rsid w:val="002D5C1E"/>
    <w:rsid w:val="003372F7"/>
    <w:rsid w:val="00356F01"/>
    <w:rsid w:val="003771B7"/>
    <w:rsid w:val="003A3056"/>
    <w:rsid w:val="003C1C99"/>
    <w:rsid w:val="003D7C41"/>
    <w:rsid w:val="004344C7"/>
    <w:rsid w:val="004B1BB4"/>
    <w:rsid w:val="004C5651"/>
    <w:rsid w:val="004F37C5"/>
    <w:rsid w:val="004F60F5"/>
    <w:rsid w:val="005105CE"/>
    <w:rsid w:val="005836E7"/>
    <w:rsid w:val="005B0402"/>
    <w:rsid w:val="0061213C"/>
    <w:rsid w:val="006418F0"/>
    <w:rsid w:val="00650520"/>
    <w:rsid w:val="00663590"/>
    <w:rsid w:val="00674D1A"/>
    <w:rsid w:val="0069173E"/>
    <w:rsid w:val="00735959"/>
    <w:rsid w:val="00765F52"/>
    <w:rsid w:val="00773FB4"/>
    <w:rsid w:val="007C09EC"/>
    <w:rsid w:val="008032AD"/>
    <w:rsid w:val="008218AF"/>
    <w:rsid w:val="00840AB1"/>
    <w:rsid w:val="00894BA6"/>
    <w:rsid w:val="00895385"/>
    <w:rsid w:val="008A45C6"/>
    <w:rsid w:val="008B1359"/>
    <w:rsid w:val="008C2459"/>
    <w:rsid w:val="008D41A8"/>
    <w:rsid w:val="008E24CC"/>
    <w:rsid w:val="00916337"/>
    <w:rsid w:val="00925D61"/>
    <w:rsid w:val="00975CBB"/>
    <w:rsid w:val="009D1885"/>
    <w:rsid w:val="00A12AE2"/>
    <w:rsid w:val="00A31D94"/>
    <w:rsid w:val="00AD3B10"/>
    <w:rsid w:val="00AF7444"/>
    <w:rsid w:val="00B1273E"/>
    <w:rsid w:val="00B16F88"/>
    <w:rsid w:val="00B278F0"/>
    <w:rsid w:val="00B31D61"/>
    <w:rsid w:val="00B33BDE"/>
    <w:rsid w:val="00B77AF0"/>
    <w:rsid w:val="00B93EC9"/>
    <w:rsid w:val="00B97DAE"/>
    <w:rsid w:val="00BA26A2"/>
    <w:rsid w:val="00BC2C37"/>
    <w:rsid w:val="00BC2D1F"/>
    <w:rsid w:val="00BD4880"/>
    <w:rsid w:val="00BD6866"/>
    <w:rsid w:val="00C115B9"/>
    <w:rsid w:val="00C1491A"/>
    <w:rsid w:val="00C152C3"/>
    <w:rsid w:val="00C45ECB"/>
    <w:rsid w:val="00C73534"/>
    <w:rsid w:val="00C815D3"/>
    <w:rsid w:val="00CD6D2C"/>
    <w:rsid w:val="00CE15EC"/>
    <w:rsid w:val="00CF6183"/>
    <w:rsid w:val="00D24C21"/>
    <w:rsid w:val="00D26C84"/>
    <w:rsid w:val="00D364F7"/>
    <w:rsid w:val="00D42D5A"/>
    <w:rsid w:val="00D7108B"/>
    <w:rsid w:val="00DA3710"/>
    <w:rsid w:val="00E055F3"/>
    <w:rsid w:val="00E247BC"/>
    <w:rsid w:val="00E41A8C"/>
    <w:rsid w:val="00E51C4B"/>
    <w:rsid w:val="00EB49CF"/>
    <w:rsid w:val="00F02456"/>
    <w:rsid w:val="00F04A6C"/>
    <w:rsid w:val="00F11E8C"/>
    <w:rsid w:val="00F37767"/>
    <w:rsid w:val="00F452DC"/>
    <w:rsid w:val="00F474B1"/>
    <w:rsid w:val="00F86456"/>
    <w:rsid w:val="00F86BDE"/>
    <w:rsid w:val="00FA667A"/>
    <w:rsid w:val="00F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29E8"/>
  <w15:chartTrackingRefBased/>
  <w15:docId w15:val="{28BC8715-DDC9-4A67-9FA8-D74A92A5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FA5"/>
    <w:pPr>
      <w:spacing w:after="160" w:line="259" w:lineRule="auto"/>
    </w:pPr>
    <w:rPr>
      <w:rFonts w:ascii="Times New Roman" w:hAnsi="Times New Roman"/>
      <w:sz w:val="24"/>
      <w:szCs w:val="22"/>
      <w:lang w:val="en-I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F88"/>
    <w:pPr>
      <w:keepNext/>
      <w:numPr>
        <w:numId w:val="14"/>
      </w:numPr>
      <w:spacing w:before="240" w:after="60"/>
      <w:outlineLvl w:val="0"/>
    </w:pPr>
    <w:rPr>
      <w:rFonts w:eastAsia="Times New Roman"/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F88"/>
    <w:pPr>
      <w:keepNext/>
      <w:numPr>
        <w:ilvl w:val="1"/>
        <w:numId w:val="14"/>
      </w:numPr>
      <w:spacing w:before="240" w:after="60"/>
      <w:outlineLvl w:val="1"/>
    </w:pPr>
    <w:rPr>
      <w:rFonts w:eastAsia="Times New Roman"/>
      <w:b/>
      <w:bCs/>
      <w:i/>
      <w:i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F88"/>
    <w:pPr>
      <w:keepNext/>
      <w:numPr>
        <w:ilvl w:val="2"/>
        <w:numId w:val="14"/>
      </w:numPr>
      <w:spacing w:before="240" w:after="60"/>
      <w:outlineLvl w:val="2"/>
    </w:pPr>
    <w:rPr>
      <w:rFonts w:ascii="Cambria" w:eastAsia="Times New Roman" w:hAnsi="Cambria"/>
      <w:b/>
      <w:bCs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EC9"/>
    <w:pPr>
      <w:keepNext/>
      <w:numPr>
        <w:ilvl w:val="3"/>
        <w:numId w:val="14"/>
      </w:numPr>
      <w:spacing w:before="240" w:after="60"/>
      <w:outlineLvl w:val="3"/>
    </w:pPr>
    <w:rPr>
      <w:rFonts w:ascii="Calibri" w:eastAsia="DengXi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EC9"/>
    <w:pPr>
      <w:numPr>
        <w:ilvl w:val="4"/>
        <w:numId w:val="14"/>
      </w:numPr>
      <w:spacing w:before="240" w:after="60"/>
      <w:outlineLvl w:val="4"/>
    </w:pPr>
    <w:rPr>
      <w:rFonts w:ascii="Calibri" w:eastAsia="DengXi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EC9"/>
    <w:pPr>
      <w:numPr>
        <w:ilvl w:val="5"/>
        <w:numId w:val="14"/>
      </w:numPr>
      <w:spacing w:before="240" w:after="60"/>
      <w:outlineLvl w:val="5"/>
    </w:pPr>
    <w:rPr>
      <w:rFonts w:ascii="Calibri" w:eastAsia="DengXi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EC9"/>
    <w:pPr>
      <w:numPr>
        <w:ilvl w:val="6"/>
        <w:numId w:val="14"/>
      </w:numPr>
      <w:spacing w:before="240" w:after="60"/>
      <w:outlineLvl w:val="6"/>
    </w:pPr>
    <w:rPr>
      <w:rFonts w:ascii="Calibri" w:eastAsia="DengXi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EC9"/>
    <w:pPr>
      <w:numPr>
        <w:ilvl w:val="7"/>
        <w:numId w:val="14"/>
      </w:numPr>
      <w:spacing w:before="240" w:after="60"/>
      <w:outlineLvl w:val="7"/>
    </w:pPr>
    <w:rPr>
      <w:rFonts w:ascii="Calibri" w:eastAsia="DengXi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EC9"/>
    <w:pPr>
      <w:numPr>
        <w:ilvl w:val="8"/>
        <w:numId w:val="14"/>
      </w:numPr>
      <w:spacing w:before="240" w:after="60"/>
      <w:outlineLvl w:val="8"/>
    </w:pPr>
    <w:rPr>
      <w:rFonts w:ascii="Calibri Light" w:eastAsia="DengXian Light" w:hAnsi="Calibri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C84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C84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B16F88"/>
    <w:rPr>
      <w:rFonts w:ascii="Times New Roman" w:eastAsia="Times New Roman" w:hAnsi="Times New Roman"/>
      <w:b/>
      <w:bCs/>
      <w:kern w:val="32"/>
      <w:sz w:val="24"/>
      <w:szCs w:val="24"/>
      <w:lang w:eastAsia="en-US"/>
    </w:rPr>
  </w:style>
  <w:style w:type="paragraph" w:customStyle="1" w:styleId="ReportGuidelines">
    <w:name w:val="Report Guidelines"/>
    <w:basedOn w:val="Normal"/>
    <w:link w:val="ReportGuidelinesChar"/>
    <w:qFormat/>
    <w:rsid w:val="00255E27"/>
  </w:style>
  <w:style w:type="character" w:customStyle="1" w:styleId="Heading2Char">
    <w:name w:val="Heading 2 Char"/>
    <w:link w:val="Heading2"/>
    <w:uiPriority w:val="9"/>
    <w:rsid w:val="00B16F88"/>
    <w:rPr>
      <w:rFonts w:ascii="Times New Roman" w:eastAsia="Times New Roman" w:hAnsi="Times New Roman"/>
      <w:b/>
      <w:bCs/>
      <w:i/>
      <w:iCs/>
      <w:sz w:val="24"/>
      <w:szCs w:val="24"/>
      <w:lang w:eastAsia="en-US"/>
    </w:rPr>
  </w:style>
  <w:style w:type="character" w:customStyle="1" w:styleId="ReportGuidelinesChar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A5"/>
    <w:pPr>
      <w:spacing w:after="60"/>
      <w:jc w:val="center"/>
      <w:outlineLvl w:val="1"/>
    </w:pPr>
    <w:rPr>
      <w:rFonts w:eastAsia="Times New Roman"/>
      <w:szCs w:val="24"/>
    </w:rPr>
  </w:style>
  <w:style w:type="character" w:customStyle="1" w:styleId="SubtitleChar">
    <w:name w:val="Subtitle Char"/>
    <w:link w:val="Subtitle"/>
    <w:uiPriority w:val="11"/>
    <w:rsid w:val="002D2FA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uiPriority w:val="20"/>
    <w:qFormat/>
    <w:rsid w:val="002D2F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16337"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337"/>
  </w:style>
  <w:style w:type="character" w:styleId="Hyperlink">
    <w:name w:val="Hyperlink"/>
    <w:uiPriority w:val="99"/>
    <w:unhideWhenUsed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7BC"/>
    <w:pPr>
      <w:ind w:left="240"/>
    </w:pPr>
  </w:style>
  <w:style w:type="table" w:styleId="TableGrid">
    <w:name w:val="Table Grid"/>
    <w:basedOn w:val="TableNormal"/>
    <w:uiPriority w:val="39"/>
    <w:rsid w:val="003D7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B16F88"/>
    <w:rPr>
      <w:rFonts w:ascii="Cambria" w:eastAsia="Times New Roman" w:hAnsi="Cambria" w:cs="Times New Roman"/>
      <w:b/>
      <w:bCs/>
      <w:i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6F88"/>
    <w:pPr>
      <w:ind w:left="480"/>
    </w:pPr>
  </w:style>
  <w:style w:type="character" w:customStyle="1" w:styleId="Heading4Char">
    <w:name w:val="Heading 4 Char"/>
    <w:link w:val="Heading4"/>
    <w:uiPriority w:val="9"/>
    <w:semiHidden/>
    <w:rsid w:val="00B93EC9"/>
    <w:rPr>
      <w:rFonts w:ascii="Calibri" w:eastAsia="DengXi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semiHidden/>
    <w:rsid w:val="00B93EC9"/>
    <w:rPr>
      <w:rFonts w:ascii="Calibri" w:eastAsia="DengXi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semiHidden/>
    <w:rsid w:val="00B93EC9"/>
    <w:rPr>
      <w:rFonts w:ascii="Calibri" w:eastAsia="DengXian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B93EC9"/>
    <w:rPr>
      <w:rFonts w:ascii="Calibri" w:eastAsia="DengXian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semiHidden/>
    <w:rsid w:val="00B93EC9"/>
    <w:rPr>
      <w:rFonts w:ascii="Calibri" w:eastAsia="DengXi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semiHidden/>
    <w:rsid w:val="00B93EC9"/>
    <w:rPr>
      <w:rFonts w:ascii="Calibri Light" w:eastAsia="DengXian Light" w:hAnsi="Calibri Light" w:cs="Times New Roman"/>
      <w:sz w:val="22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C8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razor\Documents\Custom%20Office%20Templates\SETU%20-%20Technical%20Design%20Document%20(Templa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3963D136B89489C303B1F134CDEFE" ma:contentTypeVersion="0" ma:contentTypeDescription="Create a new document." ma:contentTypeScope="" ma:versionID="026fdfc35e331994e9a8b4247b4178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0b5e096eff2bc8f947cf8b52ef84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Zal21</b:Tag>
    <b:SourceType>JournalArticle</b:SourceType>
    <b:Guid>{63D99E02-C195-4046-836B-2AB2AC437248}</b:Guid>
    <b:Author>
      <b:Author>
        <b:NameList>
          <b:Person>
            <b:Last>Zalewski</b:Last>
            <b:First>Dawid</b:First>
          </b:Person>
        </b:NameList>
      </b:Author>
    </b:Author>
    <b:Title>Eye tracking and video games research</b:Title>
    <b:Year>2021</b:Year>
    <b:Month>November</b:Month>
    <b:Day>4</b:Day>
    <b:URL>https://tryevidence.com/blog/eye-tracking-and-video-games-research/#:~:text=The%20eye%20tracking%20device%20emits,the%20screen%20player%20was%20looking</b:URL>
    <b:RefOrder>1</b:RefOrder>
  </b:Source>
  <b:Source>
    <b:Tag>Tar22</b:Tag>
    <b:SourceType>JournalArticle</b:SourceType>
    <b:Guid>{7A764F12-0247-4FE2-ABE8-026F9011B2C9}</b:Guid>
    <b:Author>
      <b:Author>
        <b:NameList>
          <b:Person>
            <b:Last>Tara Qadir Kaka Muhammad</b:Last>
            <b:First>Hawar</b:First>
            <b:Middle>Othman Sharif, Mazen Ismaeel Ghareb</b:Middle>
          </b:Person>
        </b:NameList>
      </b:Author>
    </b:Author>
    <b:Title>Eye Tracking Technique for Controlling  Computer Game Objects</b:Title>
    <b:Year>2022</b:Year>
    <b:Month>April</b:Month>
    <b:Day>4</b:Day>
    <b:URL>http://65.21.159.25/index.php/uhdjst/article/view/903/683</b:URL>
    <b:RefOrder>2</b:RefOrder>
  </b:Source>
  <b:Source>
    <b:Tag>Sil21</b:Tag>
    <b:SourceType>JournalArticle</b:SourceType>
    <b:Guid>{9CF5A597-3230-46C8-8BF0-DCE15D54C04B}</b:Guid>
    <b:Author>
      <b:Author>
        <b:NameList>
          <b:Person>
            <b:Last>Silman</b:Last>
            <b:First>Jon</b:First>
          </b:Person>
        </b:NameList>
      </b:Author>
    </b:Author>
    <b:Title>BrolyLegs on Video Game Accessibility: “We’ve Seen Progress, but Must Continue the Fight”</b:Title>
    <b:Year>Sep 20, 2021</b:Year>
    <b:URL>https://compete.playstation.com/en-ie/all/articles/brolylegs-on-video-game-accessibility-weve-seen-progress-but-must-continue-the-fight?filterNewsO=type.Guides&amp;validatedAge=true</b:URL>
    <b:RefOrder>3</b:RefOrder>
  </b:Source>
  <b:Source>
    <b:Tag>Sen04</b:Tag>
    <b:SourceType>JournalArticle</b:SourceType>
    <b:Guid>{C77C45E7-DD8B-4E6B-9858-00659ADC3862}</b:Guid>
    <b:Author>
      <b:Author>
        <b:NameList>
          <b:Person>
            <b:Last>Sennersten</b:Last>
            <b:First>Charlotte</b:First>
          </b:Person>
        </b:NameList>
      </b:Author>
    </b:Author>
    <b:Title>Eye movements in an Action Game</b:Title>
    <b:Year>2004</b:Year>
    <b:URL>https://lup.lub.lu.se/student-papers/record/1328850/file/1328851.pdf</b:URL>
    <b:RefOrder>4</b:RefOrder>
  </b:Source>
  <b:Source>
    <b:Tag>FOW22</b:Tag>
    <b:SourceType>JournalArticle</b:SourceType>
    <b:Guid>{F627D70C-B412-4B8C-A8C7-E977E1EA8B27}</b:Guid>
    <b:Author>
      <b:Author>
        <b:NameList>
          <b:Person>
            <b:Last>Kate</b:Last>
            <b:First>Fowler</b:First>
          </b:Person>
        </b:NameList>
      </b:Author>
    </b:Author>
    <b:Title>Gamer Born With No Hands Impresses Internet With Setup: 'Such a Boss'</b:Title>
    <b:Year>2022</b:Year>
    <b:URL>https://www.newsweek.com/tiktok-reddit-86hands-martin-gaming-disability-accessibility-1691729#:~:text=A%20gamer%20has%20been%20praised,scenes%20videos%20of%20his%20gaming.</b:URL>
    <b:Month>3</b:Month>
    <b:Day>25</b:Day>
    <b:RefOrder>5</b:RefOrder>
  </b:Source>
  <b:Source>
    <b:Tag>Jov22</b:Tag>
    <b:SourceType>JournalArticle</b:SourceType>
    <b:Guid>{F2E86FD7-221C-4E22-AB8A-4DD70278DDEF}</b:Guid>
    <b:Title>Gamer Demographics: Facts and Stats About the Most Popular Hobby in the World</b:Title>
    <b:Year>2022</b:Year>
    <b:Author>
      <b:Author>
        <b:NameList>
          <b:Person>
            <b:Last>Jovanovic</b:Last>
            <b:First>Bojan</b:First>
          </b:Person>
        </b:NameList>
      </b:Author>
    </b:Author>
    <b:URL>https://dataprot.net/statistics/gamer-demographics/</b:URL>
    <b:RefOrder>6</b:RefOrder>
  </b:Source>
  <b:Source>
    <b:Tag>Jor</b:Tag>
    <b:SourceType>JournalArticle</b:SourceType>
    <b:Guid>{894B1A6F-2B0B-40E3-8007-6CE667E8001E}</b:Guid>
    <b:Author>
      <b:Author>
        <b:NameList>
          <b:Person>
            <b:Last>Jorge De Greef</b:Last>
            <b:First>Vladimir</b:First>
            <b:Middle>Poliakov, Caspar Gruijthuijsen, Allan Javaux, Awais Ahmad, Johan</b:Middle>
          </b:Person>
        </b:NameList>
      </b:Author>
    </b:Author>
    <b:Title>Evaluating the Benefit of Assistive AR Technology through Eye Tracking in a Surgical Simulation System</b:Title>
    <b:URL>https://lirias.kuleuven.be/retrieve/520081</b:URL>
    <b:Year>2018</b:Year>
    <b:RefOrder>7</b:RefOrder>
  </b:Source>
  <b:Source>
    <b:Tag>Joã18</b:Tag>
    <b:SourceType>JournalArticle</b:SourceType>
    <b:Guid>{51D8B45A-09E0-4FB8-A5D0-08249B348A0F}</b:Guid>
    <b:Author>
      <b:Author>
        <b:NameList>
          <b:Person>
            <b:Last>João Antunes</b:Last>
            <b:First>Pedro</b:First>
            <b:Middle>Santana</b:Middle>
          </b:Person>
        </b:NameList>
      </b:Author>
    </b:Author>
    <b:Title>A Study on the Use of Eye Tracking to Adapt Gameplay and Procedural Content Generation in First-Person Shooter Games</b:Title>
    <b:Year>2018</b:Year>
    <b:Month>May</b:Month>
    <b:Day>7</b:Day>
    <b:URL>https://www.mdpi.com/2414-4088/2/2/23/pdf</b:URL>
    <b:RefOrder>8</b:RefOrder>
  </b:Source>
  <b:Source>
    <b:Tag>Bei10</b:Tag>
    <b:SourceType>Report</b:SourceType>
    <b:Guid>{69157919-C1DC-4299-90E5-4CD2AB1A407E}</b:Guid>
    <b:Title>Accessibility in game</b:Title>
    <b:Year>Apr 2, 2010</b:Year>
    <b:Author>
      <b:Author>
        <b:NameList>
          <b:Person>
            <b:Last>Bei Yuan</b:Last>
            <b:First>Eelke</b:First>
            <b:Middle>Folmer , Frederick C. Harris, Jr.</b:Middle>
          </b:Person>
        </b:NameList>
      </b:Author>
    </b:Author>
    <b:URL>https://link.springer.com/article/10.1007/s10209-010-0189-5</b:URL>
    <b:RefOrder>9</b:RefOrder>
  </b:Source>
  <b:Source>
    <b:Tag>Eye22</b:Tag>
    <b:SourceType>JournalArticle</b:SourceType>
    <b:Guid>{18C89E2E-875F-4A9D-A321-94FA9305497A}</b:Guid>
    <b:Author>
      <b:Author>
        <b:Corporate>Eyeware Beam </b:Corporate>
      </b:Author>
    </b:Author>
    <b:Title>How Eye Tracking and Head Tracking Help Disabled Gamers Level Up</b:Title>
    <b:Year>2022</b:Year>
    <b:URL>https://beam.eyeware.tech/disabled-gamers-level-up-head-eye-tracker/</b:URL>
    <b:RefOrder>10</b:RefOrder>
  </b:Source>
</b:Sources>
</file>

<file path=customXml/itemProps1.xml><?xml version="1.0" encoding="utf-8"?>
<ds:datastoreItem xmlns:ds="http://schemas.openxmlformats.org/officeDocument/2006/customXml" ds:itemID="{53CEE206-AAC0-4B67-96AF-4DDD537A33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7509E4-CEFD-4EA4-B4E2-DD85C972A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B215B7-DC8C-407A-A062-4B1D685F3E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C6F962-AEA2-49DF-9036-2BB9AEB79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SETU - Technical Design Document (Template)</Template>
  <TotalTime>7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Links>
    <vt:vector size="12" baseType="variant"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_Toc54713657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_Toc54713656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Dudon</dc:creator>
  <cp:keywords/>
  <dc:description/>
  <cp:lastModifiedBy>gameuser</cp:lastModifiedBy>
  <cp:revision>3</cp:revision>
  <dcterms:created xsi:type="dcterms:W3CDTF">2022-12-14T23:02:00Z</dcterms:created>
  <dcterms:modified xsi:type="dcterms:W3CDTF">2023-04-24T09:32:00Z</dcterms:modified>
</cp:coreProperties>
</file>