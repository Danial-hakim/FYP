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22F8" w14:textId="77777777" w:rsidR="00146939" w:rsidRDefault="00146939" w:rsidP="001302C0">
      <w:pPr>
        <w:pStyle w:val="ReportGuidelines"/>
        <w:jc w:val="both"/>
        <w:rPr>
          <w:szCs w:val="24"/>
        </w:rPr>
      </w:pPr>
    </w:p>
    <w:p w14:paraId="59256C9E" w14:textId="77777777" w:rsidR="002D2FA5" w:rsidRPr="00F474B1" w:rsidRDefault="001302C0" w:rsidP="001302C0">
      <w:pPr>
        <w:pStyle w:val="ReportGuidelines"/>
        <w:jc w:val="both"/>
        <w:rPr>
          <w:szCs w:val="24"/>
        </w:rPr>
      </w:pPr>
      <w:r>
        <w:rPr>
          <w:szCs w:val="24"/>
        </w:rPr>
        <w:pict w14:anchorId="586E9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5pt">
            <v:imagedata r:id="rId11" o:title=""/>
          </v:shape>
        </w:pict>
      </w:r>
    </w:p>
    <w:p w14:paraId="0BC4D23A" w14:textId="77777777" w:rsidR="00255E27" w:rsidRPr="00F474B1" w:rsidRDefault="00255E27" w:rsidP="001302C0">
      <w:pPr>
        <w:pStyle w:val="ReportGuidelines"/>
        <w:jc w:val="both"/>
        <w:rPr>
          <w:szCs w:val="24"/>
        </w:rPr>
      </w:pPr>
    </w:p>
    <w:p w14:paraId="18C1B2F8" w14:textId="77777777" w:rsidR="003D7C41" w:rsidRDefault="003D7C41" w:rsidP="001302C0">
      <w:pPr>
        <w:pStyle w:val="Title"/>
        <w:jc w:val="both"/>
      </w:pPr>
      <w:r w:rsidRPr="003D7C41">
        <w:t xml:space="preserve">Computer Games Development </w:t>
      </w:r>
      <w:r w:rsidR="00146939">
        <w:t>SE607</w:t>
      </w:r>
    </w:p>
    <w:p w14:paraId="59FB9AE6" w14:textId="77777777" w:rsidR="00255E27" w:rsidRPr="00F474B1" w:rsidRDefault="001B2EE7" w:rsidP="001302C0">
      <w:pPr>
        <w:pStyle w:val="Title"/>
        <w:jc w:val="both"/>
      </w:pPr>
      <w:r>
        <w:t>S</w:t>
      </w:r>
      <w:r w:rsidR="00AF41E4">
        <w:t xml:space="preserve">oftware </w:t>
      </w:r>
      <w:r w:rsidR="00DA2B55">
        <w:t xml:space="preserve">Functional </w:t>
      </w:r>
      <w:r>
        <w:t>S</w:t>
      </w:r>
      <w:r w:rsidR="00247B89">
        <w:t>pecification</w:t>
      </w:r>
    </w:p>
    <w:p w14:paraId="24725C59" w14:textId="77777777" w:rsidR="00255E27" w:rsidRPr="00F474B1" w:rsidRDefault="00255E27" w:rsidP="001302C0">
      <w:pPr>
        <w:pStyle w:val="Title"/>
        <w:jc w:val="both"/>
      </w:pPr>
      <w:r w:rsidRPr="00F474B1">
        <w:t>Year I</w:t>
      </w:r>
      <w:r w:rsidR="00342EF4">
        <w:t>V</w:t>
      </w:r>
    </w:p>
    <w:p w14:paraId="524D804C" w14:textId="77777777" w:rsidR="00146939" w:rsidRPr="00F474B1" w:rsidRDefault="00146939" w:rsidP="001302C0">
      <w:pPr>
        <w:pStyle w:val="ReportGuidelines"/>
        <w:jc w:val="both"/>
        <w:rPr>
          <w:szCs w:val="24"/>
        </w:rPr>
      </w:pPr>
    </w:p>
    <w:p w14:paraId="023FC5C5" w14:textId="6A45B1A8" w:rsidR="002D2FA5" w:rsidRPr="00DE1BDA" w:rsidRDefault="00DE1BDA" w:rsidP="001302C0">
      <w:pPr>
        <w:pStyle w:val="ReportGuidelines"/>
        <w:jc w:val="both"/>
        <w:rPr>
          <w:sz w:val="36"/>
          <w:szCs w:val="36"/>
        </w:rPr>
      </w:pPr>
      <w:r w:rsidRPr="00DE1BDA">
        <w:rPr>
          <w:sz w:val="36"/>
          <w:szCs w:val="36"/>
        </w:rPr>
        <w:t>Danial Nor Azman</w:t>
      </w:r>
    </w:p>
    <w:p w14:paraId="0EBD657B" w14:textId="5DF66448" w:rsidR="00DE1BDA" w:rsidRPr="00DE1BDA" w:rsidRDefault="00DE1BDA" w:rsidP="001302C0">
      <w:pPr>
        <w:pStyle w:val="ReportGuidelines"/>
        <w:jc w:val="both"/>
        <w:rPr>
          <w:sz w:val="36"/>
          <w:szCs w:val="36"/>
        </w:rPr>
      </w:pPr>
      <w:r w:rsidRPr="00DE1BDA">
        <w:rPr>
          <w:sz w:val="36"/>
          <w:szCs w:val="36"/>
        </w:rPr>
        <w:t>C00253517</w:t>
      </w:r>
    </w:p>
    <w:p w14:paraId="6392C818" w14:textId="77777777" w:rsidR="002D2FA5" w:rsidRDefault="002D2FA5" w:rsidP="001302C0">
      <w:pPr>
        <w:pStyle w:val="Title"/>
        <w:jc w:val="both"/>
        <w:rPr>
          <w:sz w:val="32"/>
          <w:szCs w:val="32"/>
        </w:rPr>
      </w:pPr>
    </w:p>
    <w:tbl>
      <w:tblPr>
        <w:tblW w:w="0" w:type="auto"/>
        <w:tblLook w:val="04A0" w:firstRow="1" w:lastRow="0" w:firstColumn="1" w:lastColumn="0" w:noHBand="0" w:noVBand="1"/>
      </w:tblPr>
      <w:tblGrid>
        <w:gridCol w:w="9242"/>
      </w:tblGrid>
      <w:tr w:rsidR="003D7C41" w14:paraId="7DF41F13" w14:textId="77777777" w:rsidTr="00E41A8C">
        <w:tc>
          <w:tcPr>
            <w:tcW w:w="9242" w:type="dxa"/>
            <w:shd w:val="clear" w:color="auto" w:fill="auto"/>
          </w:tcPr>
          <w:p w14:paraId="1B1B3605" w14:textId="7D75DF88" w:rsidR="003D7C41" w:rsidRPr="003D7C41" w:rsidRDefault="003D7C41" w:rsidP="001302C0">
            <w:pPr>
              <w:pStyle w:val="Title"/>
              <w:jc w:val="both"/>
            </w:pPr>
            <w:r w:rsidRPr="00E41A8C">
              <w:rPr>
                <w:sz w:val="32"/>
                <w:szCs w:val="32"/>
              </w:rPr>
              <w:t>[</w:t>
            </w:r>
            <w:r w:rsidR="00D30A48">
              <w:rPr>
                <w:sz w:val="32"/>
                <w:szCs w:val="32"/>
              </w:rPr>
              <w:t>26/04/2023</w:t>
            </w:r>
            <w:r w:rsidRPr="00E41A8C">
              <w:rPr>
                <w:sz w:val="32"/>
                <w:szCs w:val="32"/>
              </w:rPr>
              <w:t>]</w:t>
            </w:r>
          </w:p>
        </w:tc>
      </w:tr>
    </w:tbl>
    <w:p w14:paraId="19592420" w14:textId="77777777" w:rsidR="00F452DC" w:rsidRDefault="00F452DC" w:rsidP="001302C0">
      <w:pPr>
        <w:pStyle w:val="Heading1"/>
        <w:jc w:val="both"/>
        <w:rPr>
          <w:lang w:val="ga-IE"/>
        </w:rPr>
      </w:pPr>
    </w:p>
    <w:p w14:paraId="0BCB9BCC" w14:textId="77777777" w:rsidR="00F452DC" w:rsidRDefault="00F452DC" w:rsidP="001302C0">
      <w:pPr>
        <w:pStyle w:val="Heading1"/>
        <w:jc w:val="both"/>
        <w:rPr>
          <w:lang w:val="ga-IE"/>
        </w:rPr>
      </w:pPr>
    </w:p>
    <w:p w14:paraId="1D248F1E" w14:textId="77777777" w:rsidR="00F452DC" w:rsidRDefault="00F452DC" w:rsidP="001302C0">
      <w:pPr>
        <w:pStyle w:val="Heading1"/>
        <w:jc w:val="both"/>
        <w:rPr>
          <w:lang w:val="ga-IE"/>
        </w:rPr>
      </w:pPr>
    </w:p>
    <w:p w14:paraId="1E93399B" w14:textId="77777777" w:rsidR="00F452DC" w:rsidRDefault="00F452DC" w:rsidP="001302C0">
      <w:pPr>
        <w:pStyle w:val="Heading1"/>
        <w:jc w:val="both"/>
        <w:rPr>
          <w:lang w:val="ga-IE"/>
        </w:rPr>
      </w:pPr>
    </w:p>
    <w:p w14:paraId="1115C2A2" w14:textId="77777777" w:rsidR="00F452DC" w:rsidRDefault="00F452DC" w:rsidP="001302C0">
      <w:pPr>
        <w:pStyle w:val="Heading1"/>
        <w:jc w:val="both"/>
        <w:rPr>
          <w:lang w:val="ga-IE"/>
        </w:rPr>
      </w:pPr>
    </w:p>
    <w:p w14:paraId="0AD873BB" w14:textId="77777777" w:rsidR="00F452DC" w:rsidRDefault="00F452DC" w:rsidP="001302C0">
      <w:pPr>
        <w:pStyle w:val="Heading1"/>
        <w:jc w:val="both"/>
        <w:rPr>
          <w:lang w:val="ga-IE"/>
        </w:rPr>
      </w:pPr>
    </w:p>
    <w:p w14:paraId="2CDC8D39" w14:textId="77777777" w:rsidR="00F452DC" w:rsidRDefault="00F452DC" w:rsidP="001302C0">
      <w:pPr>
        <w:pStyle w:val="Heading1"/>
        <w:jc w:val="both"/>
        <w:rPr>
          <w:lang w:val="ga-IE"/>
        </w:rPr>
      </w:pPr>
    </w:p>
    <w:p w14:paraId="09B52C6D" w14:textId="77777777" w:rsidR="00D30A48" w:rsidRPr="005C03E8" w:rsidRDefault="00D30A48" w:rsidP="001302C0">
      <w:pPr>
        <w:spacing w:after="0"/>
        <w:jc w:val="both"/>
        <w:rPr>
          <w:lang w:val="en-GB"/>
        </w:rPr>
      </w:pPr>
      <w:r>
        <w:br w:type="page"/>
      </w:r>
    </w:p>
    <w:p w14:paraId="067614F6" w14:textId="77777777" w:rsidR="00D30A48" w:rsidRDefault="00D30A48" w:rsidP="001302C0">
      <w:pPr>
        <w:spacing w:after="0"/>
        <w:jc w:val="both"/>
        <w:rPr>
          <w:b/>
          <w:sz w:val="32"/>
          <w:lang w:val="en-GB"/>
        </w:rPr>
      </w:pPr>
      <w:r>
        <w:rPr>
          <w:b/>
          <w:sz w:val="32"/>
          <w:lang w:val="en-GB"/>
        </w:rPr>
        <w:t>DECLARATION</w:t>
      </w:r>
    </w:p>
    <w:p w14:paraId="7B0EE027" w14:textId="2ACCC4F7" w:rsidR="00D30A48" w:rsidRDefault="001302C0" w:rsidP="001302C0">
      <w:pPr>
        <w:spacing w:after="0"/>
        <w:jc w:val="both"/>
        <w:rPr>
          <w:b/>
          <w:sz w:val="32"/>
          <w:lang w:val="en-GB"/>
        </w:rPr>
      </w:pPr>
      <w:r>
        <w:rPr>
          <w:noProof/>
        </w:rPr>
        <w:pict w14:anchorId="6C3425BD">
          <v:shapetype id="_x0000_t202" coordsize="21600,21600" o:spt="202" path="m,l,21600r21600,l21600,xe">
            <v:stroke joinstyle="miter"/>
            <v:path gradientshapeok="t" o:connecttype="rect"/>
          </v:shapetype>
          <v:shape id="Text Box 1" o:spid="_x0000_s1033" type="#_x0000_t202" style="position:absolute;left:0;text-align:left;margin-left:141pt;margin-top:212.75pt;width:174.75pt;height:1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" stroked="f" strokeweight=".5pt">
            <v:textbox>
              <w:txbxContent>
                <w:p w14:paraId="7F9079F1" w14:textId="2D947380" w:rsidR="00D30A48" w:rsidRPr="00A44B9A" w:rsidRDefault="00D30A48" w:rsidP="00D30A48">
                  <w:pPr>
                    <w:rPr>
                      <w:sz w:val="20"/>
                      <w:szCs w:val="18"/>
                    </w:rPr>
                  </w:pPr>
                  <w:r w:rsidRPr="00A44B9A">
                    <w:rPr>
                      <w:sz w:val="20"/>
                      <w:szCs w:val="18"/>
                    </w:rPr>
                    <w:t>Muhammad Danial Hakim Nor</w:t>
                  </w:r>
                  <w:r>
                    <w:rPr>
                      <w:sz w:val="20"/>
                      <w:szCs w:val="18"/>
                    </w:rPr>
                    <w:t xml:space="preserve"> Azman</w:t>
                  </w:r>
                </w:p>
              </w:txbxContent>
            </v:textbox>
            <w10:wrap anchorx="margin"/>
          </v:shape>
        </w:pict>
      </w:r>
      <w:r>
        <w:rPr>
          <w:noProof/>
        </w:rPr>
        <w:pict w14:anchorId="7D7C4A9B">
          <v:shape id="_x0000_s1032" type="#_x0000_t202" style="position:absolute;left:0;text-align:left;margin-left:0;margin-top:290.7pt;width:169.5pt;height:1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8l5NQ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" stroked="f" strokeweight=".5pt">
            <v:textbox>
              <w:txbxContent>
                <w:p w14:paraId="60AB757E" w14:textId="77777777" w:rsidR="00D30A48" w:rsidRDefault="00D30A48" w:rsidP="00D30A48">
                  <w:pPr>
                    <w:rPr>
                      <w:sz w:val="20"/>
                      <w:szCs w:val="18"/>
                    </w:rPr>
                  </w:pPr>
                  <w:r>
                    <w:rPr>
                      <w:sz w:val="20"/>
                      <w:szCs w:val="18"/>
                    </w:rPr>
                    <w:t>26/4/2023</w:t>
                  </w:r>
                </w:p>
                <w:p w14:paraId="2CC75FC1" w14:textId="77777777" w:rsidR="00D30A48" w:rsidRPr="00A44B9A" w:rsidRDefault="00D30A48" w:rsidP="00D30A48">
                  <w:pPr>
                    <w:rPr>
                      <w:sz w:val="20"/>
                      <w:szCs w:val="18"/>
                    </w:rPr>
                  </w:pPr>
                </w:p>
              </w:txbxContent>
            </v:textbox>
            <w10:wrap anchorx="margin"/>
          </v:shape>
        </w:pict>
      </w:r>
      <w:r>
        <w:rPr>
          <w:noProof/>
        </w:rPr>
        <w:pict w14:anchorId="2AE770B3">
          <v:shape id="_x0000_s1031" type="#_x0000_t202" style="position:absolute;left:0;text-align:left;margin-left:0;margin-top:266.7pt;width:169.5pt;height:1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" stroked="f" strokeweight=".5pt">
            <v:textbox>
              <w:txbxContent>
                <w:p w14:paraId="67260BDD" w14:textId="77777777" w:rsidR="00D30A48" w:rsidRPr="00A44B9A" w:rsidRDefault="00D30A48" w:rsidP="00D30A48">
                  <w:pPr>
                    <w:rPr>
                      <w:sz w:val="20"/>
                      <w:szCs w:val="18"/>
                    </w:rPr>
                  </w:pPr>
                  <w:r>
                    <w:rPr>
                      <w:sz w:val="20"/>
                      <w:szCs w:val="18"/>
                    </w:rPr>
                    <w:t>Danial Nor Azman</w:t>
                  </w:r>
                </w:p>
              </w:txbxContent>
            </v:textbox>
            <w10:wrap anchorx="margin"/>
          </v:shape>
        </w:pict>
      </w:r>
      <w:r>
        <w:rPr>
          <w:noProof/>
        </w:rPr>
        <w:pict w14:anchorId="38D3A8A0">
          <v:shape id="_x0000_s1030" type="#_x0000_t202" style="position:absolute;left:0;text-align:left;margin-left:0;margin-top:237.45pt;width:169.5pt;height:1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" stroked="f" strokeweight=".5pt">
            <v:textbox>
              <w:txbxContent>
                <w:p w14:paraId="173045AD" w14:textId="77777777" w:rsidR="00D30A48" w:rsidRPr="00A44B9A" w:rsidRDefault="00D30A48" w:rsidP="00D30A48">
                  <w:pPr>
                    <w:rPr>
                      <w:sz w:val="20"/>
                      <w:szCs w:val="18"/>
                    </w:rPr>
                  </w:pPr>
                  <w:r>
                    <w:rPr>
                      <w:sz w:val="20"/>
                      <w:szCs w:val="18"/>
                    </w:rPr>
                    <w:t>C00253517</w:t>
                  </w:r>
                </w:p>
              </w:txbxContent>
            </v:textbox>
            <w10:wrap anchorx="margin"/>
          </v:shape>
        </w:pict>
      </w:r>
      <w:r>
        <w:rPr>
          <w:b/>
          <w:noProof/>
          <w:sz w:val="56"/>
          <w:szCs w:val="56"/>
          <w:lang w:eastAsia="en-GB"/>
        </w:rPr>
        <w:pict w14:anchorId="16FC09FB">
          <v:shape id="Picture 17" o:spid="_x0000_i1026" type="#_x0000_t75" style="width:444pt;height:414pt;visibility:visible;mso-wrap-style:square">
            <v:imagedata r:id="rId12" o:title="Electronic Plagiarism Declaration Undergraduates" croptop="7632f"/>
          </v:shape>
        </w:pict>
      </w:r>
    </w:p>
    <w:p w14:paraId="17D93424" w14:textId="77777777" w:rsidR="00D30A48" w:rsidRDefault="00D30A48" w:rsidP="001302C0">
      <w:pPr>
        <w:jc w:val="both"/>
        <w:rPr>
          <w:b/>
          <w:bCs/>
          <w:noProof/>
        </w:rPr>
      </w:pPr>
      <w:r>
        <w:rPr>
          <w:b/>
          <w:bCs/>
          <w:noProof/>
        </w:rPr>
        <w:br w:type="page"/>
      </w:r>
    </w:p>
    <w:p w14:paraId="02B21582" w14:textId="77777777" w:rsidR="00D30A48" w:rsidRDefault="00D30A48" w:rsidP="001302C0">
      <w:pPr>
        <w:pStyle w:val="TOCHeading"/>
        <w:jc w:val="both"/>
      </w:pPr>
      <w:r>
        <w:t>Contents</w:t>
      </w:r>
    </w:p>
    <w:p w14:paraId="7AAF384E" w14:textId="71D5C66F" w:rsidR="00D30A48" w:rsidRPr="00D30A48" w:rsidRDefault="00D30A48" w:rsidP="001302C0">
      <w:pPr>
        <w:pStyle w:val="TOC1"/>
        <w:tabs>
          <w:tab w:val="right" w:leader="dot" w:pos="9016"/>
        </w:tabs>
        <w:jc w:val="both"/>
        <w:rPr>
          <w:rFonts w:ascii="Calibri" w:eastAsia="DengXian" w:hAnsi="Calibri"/>
          <w:noProof/>
          <w:sz w:val="22"/>
          <w:lang w:val="en-MY" w:eastAsia="en-MY"/>
        </w:rPr>
      </w:pPr>
      <w:r>
        <w:fldChar w:fldCharType="begin"/>
      </w:r>
      <w:r>
        <w:instrText xml:space="preserve"> TOC \o "1-3" \h \z \u </w:instrText>
      </w:r>
      <w:r>
        <w:fldChar w:fldCharType="separate"/>
      </w:r>
      <w:hyperlink w:anchor="_Toc133250994" w:history="1">
        <w:r w:rsidRPr="001D36B3">
          <w:rPr>
            <w:rStyle w:val="Hyperlink"/>
            <w:noProof/>
          </w:rPr>
          <w:t>Introduction</w:t>
        </w:r>
        <w:r>
          <w:rPr>
            <w:noProof/>
            <w:webHidden/>
          </w:rPr>
          <w:tab/>
        </w:r>
        <w:r>
          <w:rPr>
            <w:noProof/>
            <w:webHidden/>
          </w:rPr>
          <w:fldChar w:fldCharType="begin"/>
        </w:r>
        <w:r>
          <w:rPr>
            <w:noProof/>
            <w:webHidden/>
          </w:rPr>
          <w:instrText xml:space="preserve"> PAGEREF _Toc133250994 \h </w:instrText>
        </w:r>
        <w:r>
          <w:rPr>
            <w:noProof/>
            <w:webHidden/>
          </w:rPr>
        </w:r>
        <w:r>
          <w:rPr>
            <w:noProof/>
            <w:webHidden/>
          </w:rPr>
          <w:fldChar w:fldCharType="separate"/>
        </w:r>
        <w:r>
          <w:rPr>
            <w:noProof/>
            <w:webHidden/>
          </w:rPr>
          <w:t>3</w:t>
        </w:r>
        <w:r>
          <w:rPr>
            <w:noProof/>
            <w:webHidden/>
          </w:rPr>
          <w:fldChar w:fldCharType="end"/>
        </w:r>
      </w:hyperlink>
    </w:p>
    <w:p w14:paraId="2F100817" w14:textId="3D3E6F92"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0995" w:history="1">
        <w:r w:rsidR="00D30A48" w:rsidRPr="001D36B3">
          <w:rPr>
            <w:rStyle w:val="Hyperlink"/>
            <w:noProof/>
          </w:rPr>
          <w:t>Accessibility Features</w:t>
        </w:r>
        <w:r w:rsidR="00D30A48">
          <w:rPr>
            <w:noProof/>
            <w:webHidden/>
          </w:rPr>
          <w:tab/>
        </w:r>
        <w:r w:rsidR="00D30A48">
          <w:rPr>
            <w:noProof/>
            <w:webHidden/>
          </w:rPr>
          <w:fldChar w:fldCharType="begin"/>
        </w:r>
        <w:r w:rsidR="00D30A48">
          <w:rPr>
            <w:noProof/>
            <w:webHidden/>
          </w:rPr>
          <w:instrText xml:space="preserve"> PAGEREF _Toc133250995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151328A9" w14:textId="63EAEEFE"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0996" w:history="1">
        <w:r w:rsidR="00D30A48" w:rsidRPr="001D36B3">
          <w:rPr>
            <w:rStyle w:val="Hyperlink"/>
            <w:noProof/>
          </w:rPr>
          <w:t>Bullet elements</w:t>
        </w:r>
        <w:r w:rsidR="00D30A48">
          <w:rPr>
            <w:noProof/>
            <w:webHidden/>
          </w:rPr>
          <w:tab/>
        </w:r>
        <w:r w:rsidR="00D30A48">
          <w:rPr>
            <w:noProof/>
            <w:webHidden/>
          </w:rPr>
          <w:fldChar w:fldCharType="begin"/>
        </w:r>
        <w:r w:rsidR="00D30A48">
          <w:rPr>
            <w:noProof/>
            <w:webHidden/>
          </w:rPr>
          <w:instrText xml:space="preserve"> PAGEREF _Toc133250996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1B0B87C1" w14:textId="2CDC84F6"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0997" w:history="1">
        <w:r w:rsidR="00D30A48" w:rsidRPr="001D36B3">
          <w:rPr>
            <w:rStyle w:val="Hyperlink"/>
            <w:noProof/>
          </w:rPr>
          <w:t>Gun Types</w:t>
        </w:r>
        <w:r w:rsidR="00D30A48">
          <w:rPr>
            <w:noProof/>
            <w:webHidden/>
          </w:rPr>
          <w:tab/>
        </w:r>
        <w:r w:rsidR="00D30A48">
          <w:rPr>
            <w:noProof/>
            <w:webHidden/>
          </w:rPr>
          <w:fldChar w:fldCharType="begin"/>
        </w:r>
        <w:r w:rsidR="00D30A48">
          <w:rPr>
            <w:noProof/>
            <w:webHidden/>
          </w:rPr>
          <w:instrText xml:space="preserve"> PAGEREF _Toc133250997 \h </w:instrText>
        </w:r>
        <w:r w:rsidR="00D30A48">
          <w:rPr>
            <w:noProof/>
            <w:webHidden/>
          </w:rPr>
        </w:r>
        <w:r w:rsidR="00D30A48">
          <w:rPr>
            <w:noProof/>
            <w:webHidden/>
          </w:rPr>
          <w:fldChar w:fldCharType="separate"/>
        </w:r>
        <w:r w:rsidR="00D30A48">
          <w:rPr>
            <w:noProof/>
            <w:webHidden/>
          </w:rPr>
          <w:t>3</w:t>
        </w:r>
        <w:r w:rsidR="00D30A48">
          <w:rPr>
            <w:noProof/>
            <w:webHidden/>
          </w:rPr>
          <w:fldChar w:fldCharType="end"/>
        </w:r>
      </w:hyperlink>
    </w:p>
    <w:p w14:paraId="2463BEF9" w14:textId="11958EEB"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0998" w:history="1">
        <w:r w:rsidR="00D30A48" w:rsidRPr="001D36B3">
          <w:rPr>
            <w:rStyle w:val="Hyperlink"/>
            <w:noProof/>
          </w:rPr>
          <w:t>Enemy</w:t>
        </w:r>
        <w:r w:rsidR="00D30A48">
          <w:rPr>
            <w:noProof/>
            <w:webHidden/>
          </w:rPr>
          <w:tab/>
        </w:r>
        <w:r w:rsidR="00D30A48">
          <w:rPr>
            <w:noProof/>
            <w:webHidden/>
          </w:rPr>
          <w:fldChar w:fldCharType="begin"/>
        </w:r>
        <w:r w:rsidR="00D30A48">
          <w:rPr>
            <w:noProof/>
            <w:webHidden/>
          </w:rPr>
          <w:instrText xml:space="preserve"> PAGEREF _Toc133250998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21A2115A" w14:textId="20E06D66" w:rsidR="00D30A48" w:rsidRPr="00D30A48" w:rsidRDefault="001302C0" w:rsidP="001302C0">
      <w:pPr>
        <w:pStyle w:val="TOC2"/>
        <w:tabs>
          <w:tab w:val="right" w:leader="dot" w:pos="9016"/>
        </w:tabs>
        <w:jc w:val="both"/>
        <w:rPr>
          <w:rFonts w:ascii="Calibri" w:eastAsia="DengXian" w:hAnsi="Calibri"/>
          <w:noProof/>
          <w:sz w:val="22"/>
          <w:lang w:val="en-MY" w:eastAsia="en-MY"/>
        </w:rPr>
      </w:pPr>
      <w:hyperlink w:anchor="_Toc133250999" w:history="1">
        <w:r w:rsidR="00D30A48" w:rsidRPr="001D36B3">
          <w:rPr>
            <w:rStyle w:val="Hyperlink"/>
            <w:noProof/>
          </w:rPr>
          <w:t>States</w:t>
        </w:r>
        <w:r w:rsidR="00D30A48">
          <w:rPr>
            <w:noProof/>
            <w:webHidden/>
          </w:rPr>
          <w:tab/>
        </w:r>
        <w:r w:rsidR="00D30A48">
          <w:rPr>
            <w:noProof/>
            <w:webHidden/>
          </w:rPr>
          <w:fldChar w:fldCharType="begin"/>
        </w:r>
        <w:r w:rsidR="00D30A48">
          <w:rPr>
            <w:noProof/>
            <w:webHidden/>
          </w:rPr>
          <w:instrText xml:space="preserve"> PAGEREF _Toc133250999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61807AB1" w14:textId="5B03C552" w:rsidR="00D30A48" w:rsidRPr="00D30A48" w:rsidRDefault="001302C0" w:rsidP="001302C0">
      <w:pPr>
        <w:pStyle w:val="TOC2"/>
        <w:tabs>
          <w:tab w:val="right" w:leader="dot" w:pos="9016"/>
        </w:tabs>
        <w:jc w:val="both"/>
        <w:rPr>
          <w:rFonts w:ascii="Calibri" w:eastAsia="DengXian" w:hAnsi="Calibri"/>
          <w:noProof/>
          <w:sz w:val="22"/>
          <w:lang w:val="en-MY" w:eastAsia="en-MY"/>
        </w:rPr>
      </w:pPr>
      <w:hyperlink w:anchor="_Toc133251000" w:history="1">
        <w:r w:rsidR="00D30A48" w:rsidRPr="001D36B3">
          <w:rPr>
            <w:rStyle w:val="Hyperlink"/>
            <w:noProof/>
          </w:rPr>
          <w:t>Decision Making - Fuzzy Logic</w:t>
        </w:r>
        <w:r w:rsidR="00D30A48">
          <w:rPr>
            <w:noProof/>
            <w:webHidden/>
          </w:rPr>
          <w:tab/>
        </w:r>
        <w:r w:rsidR="00D30A48">
          <w:rPr>
            <w:noProof/>
            <w:webHidden/>
          </w:rPr>
          <w:fldChar w:fldCharType="begin"/>
        </w:r>
        <w:r w:rsidR="00D30A48">
          <w:rPr>
            <w:noProof/>
            <w:webHidden/>
          </w:rPr>
          <w:instrText xml:space="preserve"> PAGEREF _Toc133251000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18EFBFB4" w14:textId="01C7046A" w:rsidR="00D30A48" w:rsidRPr="00D30A48" w:rsidRDefault="001302C0" w:rsidP="001302C0">
      <w:pPr>
        <w:pStyle w:val="TOC2"/>
        <w:tabs>
          <w:tab w:val="right" w:leader="dot" w:pos="9016"/>
        </w:tabs>
        <w:jc w:val="both"/>
        <w:rPr>
          <w:rFonts w:ascii="Calibri" w:eastAsia="DengXian" w:hAnsi="Calibri"/>
          <w:noProof/>
          <w:sz w:val="22"/>
          <w:lang w:val="en-MY" w:eastAsia="en-MY"/>
        </w:rPr>
      </w:pPr>
      <w:hyperlink w:anchor="_Toc133251001" w:history="1">
        <w:r w:rsidR="00D30A48" w:rsidRPr="001D36B3">
          <w:rPr>
            <w:rStyle w:val="Hyperlink"/>
            <w:noProof/>
          </w:rPr>
          <w:t>Adaptive System</w:t>
        </w:r>
        <w:r w:rsidR="00D30A48">
          <w:rPr>
            <w:noProof/>
            <w:webHidden/>
          </w:rPr>
          <w:tab/>
        </w:r>
        <w:r w:rsidR="00D30A48">
          <w:rPr>
            <w:noProof/>
            <w:webHidden/>
          </w:rPr>
          <w:fldChar w:fldCharType="begin"/>
        </w:r>
        <w:r w:rsidR="00D30A48">
          <w:rPr>
            <w:noProof/>
            <w:webHidden/>
          </w:rPr>
          <w:instrText xml:space="preserve"> PAGEREF _Toc133251001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409A2958" w14:textId="2B6B5253" w:rsidR="00D30A48" w:rsidRPr="00D30A48" w:rsidRDefault="001302C0" w:rsidP="001302C0">
      <w:pPr>
        <w:pStyle w:val="TOC2"/>
        <w:tabs>
          <w:tab w:val="right" w:leader="dot" w:pos="9016"/>
        </w:tabs>
        <w:jc w:val="both"/>
        <w:rPr>
          <w:rFonts w:ascii="Calibri" w:eastAsia="DengXian" w:hAnsi="Calibri"/>
          <w:noProof/>
          <w:sz w:val="22"/>
          <w:lang w:val="en-MY" w:eastAsia="en-MY"/>
        </w:rPr>
      </w:pPr>
      <w:hyperlink w:anchor="_Toc133251002" w:history="1">
        <w:r w:rsidR="00D30A48" w:rsidRPr="001D36B3">
          <w:rPr>
            <w:rStyle w:val="Hyperlink"/>
            <w:noProof/>
          </w:rPr>
          <w:t>Procedural Level Generation</w:t>
        </w:r>
        <w:r w:rsidR="00D30A48">
          <w:rPr>
            <w:noProof/>
            <w:webHidden/>
          </w:rPr>
          <w:tab/>
        </w:r>
        <w:r w:rsidR="00D30A48">
          <w:rPr>
            <w:noProof/>
            <w:webHidden/>
          </w:rPr>
          <w:fldChar w:fldCharType="begin"/>
        </w:r>
        <w:r w:rsidR="00D30A48">
          <w:rPr>
            <w:noProof/>
            <w:webHidden/>
          </w:rPr>
          <w:instrText xml:space="preserve"> PAGEREF _Toc133251002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7530DD59" w14:textId="4457055F"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1003" w:history="1">
        <w:r w:rsidR="00D30A48" w:rsidRPr="001D36B3">
          <w:rPr>
            <w:rStyle w:val="Hyperlink"/>
            <w:noProof/>
          </w:rPr>
          <w:t>Playtest Session</w:t>
        </w:r>
        <w:r w:rsidR="00D30A48">
          <w:rPr>
            <w:noProof/>
            <w:webHidden/>
          </w:rPr>
          <w:tab/>
        </w:r>
        <w:r w:rsidR="00D30A48">
          <w:rPr>
            <w:noProof/>
            <w:webHidden/>
          </w:rPr>
          <w:fldChar w:fldCharType="begin"/>
        </w:r>
        <w:r w:rsidR="00D30A48">
          <w:rPr>
            <w:noProof/>
            <w:webHidden/>
          </w:rPr>
          <w:instrText xml:space="preserve"> PAGEREF _Toc133251003 \h </w:instrText>
        </w:r>
        <w:r w:rsidR="00D30A48">
          <w:rPr>
            <w:noProof/>
            <w:webHidden/>
          </w:rPr>
        </w:r>
        <w:r w:rsidR="00D30A48">
          <w:rPr>
            <w:noProof/>
            <w:webHidden/>
          </w:rPr>
          <w:fldChar w:fldCharType="separate"/>
        </w:r>
        <w:r w:rsidR="00D30A48">
          <w:rPr>
            <w:noProof/>
            <w:webHidden/>
          </w:rPr>
          <w:t>4</w:t>
        </w:r>
        <w:r w:rsidR="00D30A48">
          <w:rPr>
            <w:noProof/>
            <w:webHidden/>
          </w:rPr>
          <w:fldChar w:fldCharType="end"/>
        </w:r>
      </w:hyperlink>
    </w:p>
    <w:p w14:paraId="6EA88B00" w14:textId="13011FE3" w:rsidR="00D30A48" w:rsidRPr="00D30A48" w:rsidRDefault="001302C0" w:rsidP="001302C0">
      <w:pPr>
        <w:pStyle w:val="TOC1"/>
        <w:tabs>
          <w:tab w:val="right" w:leader="dot" w:pos="9016"/>
        </w:tabs>
        <w:jc w:val="both"/>
        <w:rPr>
          <w:rFonts w:ascii="Calibri" w:eastAsia="DengXian" w:hAnsi="Calibri"/>
          <w:noProof/>
          <w:sz w:val="22"/>
          <w:lang w:val="en-MY" w:eastAsia="en-MY"/>
        </w:rPr>
      </w:pPr>
      <w:hyperlink w:anchor="_Toc133251004" w:history="1">
        <w:r w:rsidR="00D30A48" w:rsidRPr="001D36B3">
          <w:rPr>
            <w:rStyle w:val="Hyperlink"/>
            <w:noProof/>
          </w:rPr>
          <w:t>The questionnaire is as below:</w:t>
        </w:r>
        <w:r w:rsidR="00D30A48">
          <w:rPr>
            <w:noProof/>
            <w:webHidden/>
          </w:rPr>
          <w:tab/>
        </w:r>
        <w:r w:rsidR="00D30A48">
          <w:rPr>
            <w:noProof/>
            <w:webHidden/>
          </w:rPr>
          <w:fldChar w:fldCharType="begin"/>
        </w:r>
        <w:r w:rsidR="00D30A48">
          <w:rPr>
            <w:noProof/>
            <w:webHidden/>
          </w:rPr>
          <w:instrText xml:space="preserve"> PAGEREF _Toc133251004 \h </w:instrText>
        </w:r>
        <w:r w:rsidR="00D30A48">
          <w:rPr>
            <w:noProof/>
            <w:webHidden/>
          </w:rPr>
        </w:r>
        <w:r w:rsidR="00D30A48">
          <w:rPr>
            <w:noProof/>
            <w:webHidden/>
          </w:rPr>
          <w:fldChar w:fldCharType="separate"/>
        </w:r>
        <w:r w:rsidR="00D30A48">
          <w:rPr>
            <w:noProof/>
            <w:webHidden/>
          </w:rPr>
          <w:t>5</w:t>
        </w:r>
        <w:r w:rsidR="00D30A48">
          <w:rPr>
            <w:noProof/>
            <w:webHidden/>
          </w:rPr>
          <w:fldChar w:fldCharType="end"/>
        </w:r>
      </w:hyperlink>
    </w:p>
    <w:p w14:paraId="04EFDA32" w14:textId="52E97FF3" w:rsidR="00D30A48" w:rsidRDefault="00D30A48" w:rsidP="001302C0">
      <w:pPr>
        <w:jc w:val="both"/>
      </w:pPr>
      <w:r>
        <w:rPr>
          <w:b/>
          <w:bCs/>
          <w:noProof/>
        </w:rPr>
        <w:fldChar w:fldCharType="end"/>
      </w:r>
    </w:p>
    <w:p w14:paraId="4CD0C0C9" w14:textId="10BC0359" w:rsidR="00D30A48" w:rsidRDefault="00D30A48" w:rsidP="001302C0">
      <w:pPr>
        <w:jc w:val="both"/>
        <w:rPr>
          <w:b/>
          <w:bCs/>
          <w:noProof/>
        </w:rPr>
      </w:pPr>
    </w:p>
    <w:p w14:paraId="17D5A57A" w14:textId="6360240D" w:rsidR="00527AC4" w:rsidRDefault="00527AC4" w:rsidP="001302C0">
      <w:pPr>
        <w:jc w:val="both"/>
        <w:rPr>
          <w:b/>
          <w:bCs/>
          <w:noProof/>
        </w:rPr>
      </w:pPr>
    </w:p>
    <w:p w14:paraId="3A26FBD6" w14:textId="1586EF85" w:rsidR="00176499" w:rsidRDefault="00527AC4" w:rsidP="001302C0">
      <w:pPr>
        <w:pStyle w:val="Heading1"/>
        <w:jc w:val="both"/>
        <w:rPr>
          <w:noProof/>
        </w:rPr>
      </w:pPr>
      <w:r>
        <w:rPr>
          <w:noProof/>
        </w:rPr>
        <w:br w:type="page"/>
      </w:r>
      <w:bookmarkStart w:id="0" w:name="_Toc133250994"/>
      <w:r w:rsidRPr="002E628E">
        <w:rPr>
          <w:noProof/>
          <w:sz w:val="28"/>
          <w:szCs w:val="28"/>
        </w:rPr>
        <w:lastRenderedPageBreak/>
        <w:t>Introduction</w:t>
      </w:r>
      <w:bookmarkEnd w:id="0"/>
    </w:p>
    <w:p w14:paraId="26FF6283" w14:textId="2578A822" w:rsidR="00527AC4" w:rsidRDefault="00527AC4" w:rsidP="001302C0">
      <w:pPr>
        <w:jc w:val="both"/>
        <w:rPr>
          <w:noProof/>
        </w:rPr>
      </w:pPr>
      <w:r>
        <w:rPr>
          <w:noProof/>
        </w:rPr>
        <w:t xml:space="preserve">LabEscape is a first person </w:t>
      </w:r>
      <w:r w:rsidR="000E7D71">
        <w:rPr>
          <w:noProof/>
        </w:rPr>
        <w:t xml:space="preserve">rogue like </w:t>
      </w:r>
      <w:r>
        <w:rPr>
          <w:noProof/>
        </w:rPr>
        <w:t xml:space="preserve">shooter that focuses on testing the accesibility features for people with disabilities. The game features </w:t>
      </w:r>
      <w:r w:rsidR="000E7D71">
        <w:rPr>
          <w:noProof/>
        </w:rPr>
        <w:t xml:space="preserve">procedural level generation , different types of gun and bullets and adaptive enemy behavior. </w:t>
      </w:r>
    </w:p>
    <w:p w14:paraId="75983864" w14:textId="77777777" w:rsidR="009B6C95" w:rsidRDefault="009B6C95" w:rsidP="001302C0">
      <w:pPr>
        <w:jc w:val="both"/>
        <w:rPr>
          <w:noProof/>
        </w:rPr>
      </w:pPr>
    </w:p>
    <w:p w14:paraId="6D9491A8" w14:textId="52D9B6A2" w:rsidR="000E7D71" w:rsidRPr="002E628E" w:rsidRDefault="000E7D71" w:rsidP="001302C0">
      <w:pPr>
        <w:pStyle w:val="Heading1"/>
        <w:jc w:val="both"/>
        <w:rPr>
          <w:noProof/>
          <w:sz w:val="28"/>
          <w:szCs w:val="28"/>
        </w:rPr>
      </w:pPr>
      <w:bookmarkStart w:id="1" w:name="_Toc133250995"/>
      <w:r w:rsidRPr="002E628E">
        <w:rPr>
          <w:noProof/>
          <w:sz w:val="28"/>
          <w:szCs w:val="28"/>
        </w:rPr>
        <w:t>Accessibility Features</w:t>
      </w:r>
      <w:bookmarkEnd w:id="1"/>
    </w:p>
    <w:p w14:paraId="106F12E9" w14:textId="3497CFE5" w:rsidR="000E7D71" w:rsidRDefault="000E7D71" w:rsidP="001302C0">
      <w:pPr>
        <w:jc w:val="both"/>
        <w:rPr>
          <w:noProof/>
        </w:rPr>
      </w:pPr>
      <w:r>
        <w:rPr>
          <w:noProof/>
        </w:rPr>
        <w:t>The accessibility features included in the game for people with disabilities:</w:t>
      </w:r>
    </w:p>
    <w:p w14:paraId="4B830B7C" w14:textId="78FA1CA6" w:rsidR="000E7D71" w:rsidRDefault="000E7D71" w:rsidP="001302C0">
      <w:pPr>
        <w:jc w:val="both"/>
        <w:rPr>
          <w:noProof/>
        </w:rPr>
      </w:pPr>
      <w:r>
        <w:rPr>
          <w:noProof/>
        </w:rPr>
        <w:t>Customizable control: Players can remap controls to fit their individual needs, inluding alternative input devices.</w:t>
      </w:r>
    </w:p>
    <w:p w14:paraId="1E3FE833" w14:textId="42218B96" w:rsidR="000E7D71" w:rsidRDefault="000E7D71" w:rsidP="001302C0">
      <w:pPr>
        <w:jc w:val="both"/>
        <w:rPr>
          <w:noProof/>
        </w:rPr>
      </w:pPr>
      <w:r>
        <w:rPr>
          <w:noProof/>
        </w:rPr>
        <w:t xml:space="preserve">Visual cues: The game includes visual cues to serve an alternate for audio cues for enemy footsteps. </w:t>
      </w:r>
      <w:r w:rsidR="003042C1">
        <w:rPr>
          <w:noProof/>
        </w:rPr>
        <w:t>Red arrow will show where the enemies is and the opacity will indicate the distance between the enemy and the player.</w:t>
      </w:r>
    </w:p>
    <w:p w14:paraId="19CC7C05" w14:textId="5020EE2F" w:rsidR="003042C1" w:rsidRDefault="003042C1" w:rsidP="001302C0">
      <w:pPr>
        <w:jc w:val="both"/>
        <w:rPr>
          <w:noProof/>
        </w:rPr>
      </w:pPr>
      <w:r>
        <w:rPr>
          <w:noProof/>
        </w:rPr>
        <w:t>Magnifier: A magnifier that will make any object or items appear bigger at where the magnifer is placed. Zoom effect and placement of the magnifier can be controlled by the player if an eye tracker is attached. It default to the middle of the screen.</w:t>
      </w:r>
    </w:p>
    <w:p w14:paraId="16C6D73B" w14:textId="77777777" w:rsidR="009B6C95" w:rsidRDefault="009B6C95" w:rsidP="001302C0">
      <w:pPr>
        <w:jc w:val="both"/>
        <w:rPr>
          <w:noProof/>
        </w:rPr>
      </w:pPr>
    </w:p>
    <w:p w14:paraId="34001015" w14:textId="0FB5762D" w:rsidR="003042C1" w:rsidRPr="002E628E" w:rsidRDefault="003042C1" w:rsidP="001302C0">
      <w:pPr>
        <w:pStyle w:val="Heading1"/>
        <w:jc w:val="both"/>
        <w:rPr>
          <w:noProof/>
          <w:sz w:val="28"/>
          <w:szCs w:val="28"/>
        </w:rPr>
      </w:pPr>
      <w:bookmarkStart w:id="2" w:name="_Toc133250996"/>
      <w:r w:rsidRPr="002E628E">
        <w:rPr>
          <w:noProof/>
          <w:sz w:val="28"/>
          <w:szCs w:val="28"/>
        </w:rPr>
        <w:t>Bullet elements</w:t>
      </w:r>
      <w:bookmarkEnd w:id="2"/>
    </w:p>
    <w:p w14:paraId="2F0AB241" w14:textId="140890A5" w:rsidR="000E7D71" w:rsidRDefault="003042C1" w:rsidP="001302C0">
      <w:pPr>
        <w:jc w:val="both"/>
      </w:pPr>
      <w:proofErr w:type="spellStart"/>
      <w:r>
        <w:t>LabEscape</w:t>
      </w:r>
      <w:proofErr w:type="spellEnd"/>
      <w:r>
        <w:t xml:space="preserve"> have 4 different bullet types which help the player in combat.</w:t>
      </w:r>
    </w:p>
    <w:p w14:paraId="6FCC59D9" w14:textId="77777777" w:rsidR="003042C1" w:rsidRDefault="003042C1" w:rsidP="001302C0">
      <w:pPr>
        <w:numPr>
          <w:ilvl w:val="0"/>
          <w:numId w:val="13"/>
        </w:numPr>
        <w:jc w:val="both"/>
      </w:pPr>
      <w:r>
        <w:t>Ice: Freezes enemy movement for 2 seconds.</w:t>
      </w:r>
    </w:p>
    <w:p w14:paraId="0D9FD1F2" w14:textId="77777777" w:rsidR="003042C1" w:rsidRDefault="003042C1" w:rsidP="001302C0">
      <w:pPr>
        <w:numPr>
          <w:ilvl w:val="0"/>
          <w:numId w:val="13"/>
        </w:numPr>
        <w:jc w:val="both"/>
      </w:pPr>
      <w:r>
        <w:t>Fire: Sets enemy on fire, dealing damage over time for 3 seconds.</w:t>
      </w:r>
    </w:p>
    <w:p w14:paraId="4745EAFC" w14:textId="77777777" w:rsidR="003042C1" w:rsidRDefault="003042C1" w:rsidP="001302C0">
      <w:pPr>
        <w:numPr>
          <w:ilvl w:val="0"/>
          <w:numId w:val="13"/>
        </w:numPr>
        <w:jc w:val="both"/>
      </w:pPr>
      <w:r>
        <w:t>Electric: Deals area of effect damage.</w:t>
      </w:r>
    </w:p>
    <w:p w14:paraId="6054969E" w14:textId="77777777" w:rsidR="003042C1" w:rsidRDefault="003042C1" w:rsidP="001302C0">
      <w:pPr>
        <w:numPr>
          <w:ilvl w:val="0"/>
          <w:numId w:val="13"/>
        </w:numPr>
        <w:jc w:val="both"/>
      </w:pPr>
      <w:r>
        <w:t>Water: Slows enemy movement for 4 seconds.</w:t>
      </w:r>
    </w:p>
    <w:p w14:paraId="02C7253A" w14:textId="282319C5" w:rsidR="003042C1" w:rsidRDefault="003042C1" w:rsidP="001302C0">
      <w:pPr>
        <w:jc w:val="both"/>
      </w:pPr>
      <w:r>
        <w:t>Players can change their bullet types by interacting with objects in the game. The game uses an Enum class called "elements" to update the bullet's element, and the effects are applied when the bullet collides with an enemy.</w:t>
      </w:r>
    </w:p>
    <w:p w14:paraId="58626DAF" w14:textId="77777777" w:rsidR="009B6C95" w:rsidRDefault="009B6C95" w:rsidP="001302C0">
      <w:pPr>
        <w:jc w:val="both"/>
      </w:pPr>
    </w:p>
    <w:p w14:paraId="713DE90E" w14:textId="77777777" w:rsidR="00B131D3" w:rsidRPr="00B131D3" w:rsidRDefault="00B131D3" w:rsidP="001302C0">
      <w:pPr>
        <w:pStyle w:val="Heading1"/>
        <w:jc w:val="both"/>
      </w:pPr>
      <w:bookmarkStart w:id="3" w:name="_Toc133250997"/>
      <w:r w:rsidRPr="00B131D3">
        <w:t>Gun Types</w:t>
      </w:r>
      <w:bookmarkEnd w:id="3"/>
    </w:p>
    <w:p w14:paraId="6F22C4F4" w14:textId="3C51F428" w:rsidR="00B131D3" w:rsidRDefault="00B131D3" w:rsidP="001302C0">
      <w:pPr>
        <w:jc w:val="both"/>
      </w:pPr>
      <w:r>
        <w:t>Three different types of guns:</w:t>
      </w:r>
    </w:p>
    <w:p w14:paraId="23EAC30C" w14:textId="77777777" w:rsidR="00B131D3" w:rsidRDefault="00B131D3" w:rsidP="001302C0">
      <w:pPr>
        <w:numPr>
          <w:ilvl w:val="0"/>
          <w:numId w:val="14"/>
        </w:numPr>
        <w:jc w:val="both"/>
      </w:pPr>
      <w:r>
        <w:t>Assault: Allows players to hold the fire button and keep firing until it runs out of ammo or needs to reload.</w:t>
      </w:r>
    </w:p>
    <w:p w14:paraId="00496753" w14:textId="2332EFBB" w:rsidR="00B131D3" w:rsidRDefault="00B131D3" w:rsidP="001302C0">
      <w:pPr>
        <w:numPr>
          <w:ilvl w:val="0"/>
          <w:numId w:val="14"/>
        </w:numPr>
        <w:jc w:val="both"/>
      </w:pPr>
      <w:r>
        <w:t>Burst: Fires 3 bullets with one click at a faster rate but requires the fire button to be clicked again.</w:t>
      </w:r>
    </w:p>
    <w:p w14:paraId="1B0D84F7" w14:textId="77777777" w:rsidR="00B131D3" w:rsidRDefault="00B131D3" w:rsidP="001302C0">
      <w:pPr>
        <w:numPr>
          <w:ilvl w:val="0"/>
          <w:numId w:val="14"/>
        </w:numPr>
        <w:jc w:val="both"/>
      </w:pPr>
      <w:r>
        <w:t>Shotgun: Fires 5 bullets at a shorter range with random spread.</w:t>
      </w:r>
    </w:p>
    <w:p w14:paraId="7990F353" w14:textId="77777777" w:rsidR="009B6C95" w:rsidRDefault="00B131D3" w:rsidP="001302C0">
      <w:pPr>
        <w:jc w:val="both"/>
      </w:pPr>
      <w:r>
        <w:lastRenderedPageBreak/>
        <w:t>The behaviour of guns is controlled by a custom gun script, which includes settings such as time between shots, bullets per tap, spread, magazine size, and allow button hold. Changing these settings can affect how the guns behave.</w:t>
      </w:r>
      <w:bookmarkStart w:id="4" w:name="_Toc133250998"/>
    </w:p>
    <w:p w14:paraId="136A18C7" w14:textId="1258F3E2" w:rsidR="00B131D3" w:rsidRPr="00B131D3" w:rsidRDefault="00B131D3" w:rsidP="001302C0">
      <w:pPr>
        <w:pStyle w:val="Heading1"/>
        <w:jc w:val="both"/>
      </w:pPr>
      <w:r w:rsidRPr="002E628E">
        <w:rPr>
          <w:sz w:val="28"/>
          <w:szCs w:val="28"/>
        </w:rPr>
        <w:t>Enemy</w:t>
      </w:r>
      <w:bookmarkEnd w:id="4"/>
    </w:p>
    <w:p w14:paraId="684549C1" w14:textId="59701E6D" w:rsidR="00B131D3" w:rsidRPr="00B131D3" w:rsidRDefault="00B131D3" w:rsidP="001302C0">
      <w:pPr>
        <w:pStyle w:val="Heading2"/>
        <w:jc w:val="both"/>
      </w:pPr>
      <w:bookmarkStart w:id="5" w:name="_Toc133250999"/>
      <w:r w:rsidRPr="00B131D3">
        <w:t>States</w:t>
      </w:r>
      <w:bookmarkEnd w:id="5"/>
    </w:p>
    <w:p w14:paraId="452B6B8C" w14:textId="4C025C15" w:rsidR="00B131D3" w:rsidRDefault="00B131D3" w:rsidP="001302C0">
      <w:pPr>
        <w:jc w:val="both"/>
      </w:pPr>
      <w:proofErr w:type="spellStart"/>
      <w:r>
        <w:t>LabEscape’s</w:t>
      </w:r>
      <w:proofErr w:type="spellEnd"/>
      <w:r>
        <w:t xml:space="preserve"> enemies have three main states:</w:t>
      </w:r>
    </w:p>
    <w:p w14:paraId="2DC9AC0F" w14:textId="77777777" w:rsidR="00B131D3" w:rsidRDefault="00B131D3" w:rsidP="001302C0">
      <w:pPr>
        <w:jc w:val="both"/>
      </w:pPr>
      <w:r>
        <w:t>Patrolling: Enemies patrol around the room, avoiding obstacles and moving between multiple points in the room in a loop.</w:t>
      </w:r>
    </w:p>
    <w:p w14:paraId="2CDA78E4" w14:textId="77777777" w:rsidR="00B131D3" w:rsidRDefault="00B131D3" w:rsidP="001302C0">
      <w:pPr>
        <w:jc w:val="both"/>
      </w:pPr>
      <w:r>
        <w:t>Chasing/Attacking: Enemies chase and attack the player if the player is within their vision cone.</w:t>
      </w:r>
    </w:p>
    <w:p w14:paraId="545C9A91" w14:textId="60D37DA6" w:rsidR="00B131D3" w:rsidRDefault="00B131D3" w:rsidP="001302C0">
      <w:pPr>
        <w:jc w:val="both"/>
      </w:pPr>
      <w:r>
        <w:t>Retreating: Enemies retreat and heal up if their health falls below a certain threshold unless an event occurs.</w:t>
      </w:r>
    </w:p>
    <w:p w14:paraId="51B81CA2" w14:textId="77777777" w:rsidR="009B6C95" w:rsidRDefault="009B6C95" w:rsidP="001302C0">
      <w:pPr>
        <w:jc w:val="both"/>
      </w:pPr>
    </w:p>
    <w:p w14:paraId="7FA2A169" w14:textId="52FB25F5" w:rsidR="00B131D3" w:rsidRPr="00B131D3" w:rsidRDefault="00B131D3" w:rsidP="001302C0">
      <w:pPr>
        <w:pStyle w:val="Heading2"/>
        <w:jc w:val="both"/>
      </w:pPr>
      <w:bookmarkStart w:id="6" w:name="_Toc133251000"/>
      <w:r w:rsidRPr="00B131D3">
        <w:t>Decision Making - Fuzzy Logic</w:t>
      </w:r>
      <w:bookmarkEnd w:id="6"/>
    </w:p>
    <w:p w14:paraId="1D173933" w14:textId="08225558" w:rsidR="00B131D3" w:rsidRDefault="00B131D3" w:rsidP="001302C0">
      <w:pPr>
        <w:jc w:val="both"/>
      </w:pPr>
      <w:proofErr w:type="spellStart"/>
      <w:r>
        <w:t>LabEscape's</w:t>
      </w:r>
      <w:proofErr w:type="spellEnd"/>
      <w:r>
        <w:t xml:space="preserve"> enemies use fuzzy logic in their decision making, with threat levels based on the player's and enemy's health. Threat levels determine the speed at which enemies move, with lower health levels resulting in faster movement. Enemies prioritize attacking or retreating based on threat levels, making their </w:t>
      </w:r>
      <w:r w:rsidR="00246C69">
        <w:t>behaviour</w:t>
      </w:r>
      <w:r>
        <w:t xml:space="preserve"> more passive or aggressive depending on the situation.</w:t>
      </w:r>
    </w:p>
    <w:p w14:paraId="5588CA65" w14:textId="77777777" w:rsidR="009B6C95" w:rsidRDefault="009B6C95" w:rsidP="001302C0">
      <w:pPr>
        <w:jc w:val="both"/>
      </w:pPr>
    </w:p>
    <w:p w14:paraId="1EFA1D57" w14:textId="2DB66EFA" w:rsidR="00B131D3" w:rsidRPr="00B131D3" w:rsidRDefault="00B131D3" w:rsidP="001302C0">
      <w:pPr>
        <w:pStyle w:val="Heading2"/>
        <w:jc w:val="both"/>
      </w:pPr>
      <w:bookmarkStart w:id="7" w:name="_Toc133251001"/>
      <w:r w:rsidRPr="00B131D3">
        <w:t>Adaptive System</w:t>
      </w:r>
      <w:bookmarkEnd w:id="7"/>
    </w:p>
    <w:p w14:paraId="128E205E" w14:textId="2E99698C" w:rsidR="003042C1" w:rsidRDefault="00B131D3" w:rsidP="001302C0">
      <w:pPr>
        <w:jc w:val="both"/>
      </w:pPr>
      <w:proofErr w:type="spellStart"/>
      <w:r>
        <w:t>LabEscape's</w:t>
      </w:r>
      <w:proofErr w:type="spellEnd"/>
      <w:r>
        <w:t xml:space="preserve"> enemies have an adaptive system that adjusts their </w:t>
      </w:r>
      <w:r w:rsidR="00246C69">
        <w:t>behaviour</w:t>
      </w:r>
      <w:r>
        <w:t xml:space="preserve"> based on the player's </w:t>
      </w:r>
      <w:r w:rsidR="00FA1581">
        <w:t>bullet element type</w:t>
      </w:r>
      <w:r>
        <w:t>. If the player consistently uses a particular bullet element, enemies will have more resistance towards that element</w:t>
      </w:r>
      <w:r w:rsidR="004265E9">
        <w:t xml:space="preserve"> while the resistance towards other element is </w:t>
      </w:r>
      <w:r w:rsidR="00371923">
        <w:t>reduced</w:t>
      </w:r>
      <w:r>
        <w:t xml:space="preserve">. </w:t>
      </w:r>
      <w:r w:rsidR="00246C69">
        <w:t>Example:</w:t>
      </w:r>
      <w:r>
        <w:t xml:space="preserve"> If player keep on using ice bullet where it froze the enemy movement for 2 seconds. The duration will go down to </w:t>
      </w:r>
      <w:r w:rsidR="00371923">
        <w:t>zero</w:t>
      </w:r>
      <w:r>
        <w:t xml:space="preserve"> at one </w:t>
      </w:r>
      <w:r w:rsidR="00246C69">
        <w:t>point,</w:t>
      </w:r>
      <w:r>
        <w:t xml:space="preserve"> making it just like a normal bullet.</w:t>
      </w:r>
    </w:p>
    <w:p w14:paraId="7427659E" w14:textId="77777777" w:rsidR="009B6C95" w:rsidRDefault="009B6C95" w:rsidP="001302C0">
      <w:pPr>
        <w:jc w:val="both"/>
      </w:pPr>
    </w:p>
    <w:p w14:paraId="09EFA752" w14:textId="00CB987A" w:rsidR="00B131D3" w:rsidRPr="00D30A48" w:rsidRDefault="00B131D3" w:rsidP="001302C0">
      <w:pPr>
        <w:pStyle w:val="Heading2"/>
        <w:jc w:val="both"/>
      </w:pPr>
      <w:bookmarkStart w:id="8" w:name="_Toc133251002"/>
      <w:r w:rsidRPr="00D30A48">
        <w:t>Procedural Level Generation</w:t>
      </w:r>
      <w:bookmarkEnd w:id="8"/>
    </w:p>
    <w:p w14:paraId="62F24B1D" w14:textId="124767CA" w:rsidR="00B131D3" w:rsidRDefault="00B131D3" w:rsidP="001302C0">
      <w:pPr>
        <w:jc w:val="both"/>
      </w:pPr>
      <w:proofErr w:type="spellStart"/>
      <w:r>
        <w:t>LabEscape</w:t>
      </w:r>
      <w:proofErr w:type="spellEnd"/>
      <w:r>
        <w:t xml:space="preserve"> have different level layout </w:t>
      </w:r>
      <w:r w:rsidR="00246C69">
        <w:t>every time</w:t>
      </w:r>
      <w:r>
        <w:t xml:space="preserve"> and </w:t>
      </w:r>
      <w:r w:rsidR="00D30A48">
        <w:t xml:space="preserve">in order to </w:t>
      </w:r>
      <w:r w:rsidR="00246C69">
        <w:t>win,</w:t>
      </w:r>
      <w:r w:rsidR="00D30A48">
        <w:t xml:space="preserve"> player have to clear a number of room depending on the size of the lab. If there are 10 lab </w:t>
      </w:r>
      <w:r w:rsidR="00246C69">
        <w:t>rooms,</w:t>
      </w:r>
      <w:r w:rsidR="00D30A48">
        <w:t xml:space="preserve"> player will need to clear 7 rooms. However, the number of rooms cleared is limited to </w:t>
      </w:r>
      <w:r w:rsidR="00246C69">
        <w:t>12,</w:t>
      </w:r>
      <w:r w:rsidR="00D30A48">
        <w:t xml:space="preserve"> to avoid player spending most of the game clearing room if the number of lab is big. The obstacle </w:t>
      </w:r>
      <w:r w:rsidR="00246C69">
        <w:t>is</w:t>
      </w:r>
      <w:r w:rsidR="00D30A48">
        <w:t xml:space="preserve"> also randomly generated </w:t>
      </w:r>
      <w:r w:rsidR="00246C69">
        <w:t>every time</w:t>
      </w:r>
      <w:r w:rsidR="00D30A48">
        <w:t xml:space="preserve"> to make the game feels fresh.</w:t>
      </w:r>
    </w:p>
    <w:p w14:paraId="0E15BB4D" w14:textId="77777777" w:rsidR="009B6C95" w:rsidRDefault="009B6C95" w:rsidP="001302C0">
      <w:pPr>
        <w:jc w:val="both"/>
      </w:pPr>
    </w:p>
    <w:p w14:paraId="37DB4874" w14:textId="47ED246D" w:rsidR="00D30A48" w:rsidRPr="002E628E" w:rsidRDefault="00D30A48" w:rsidP="001302C0">
      <w:pPr>
        <w:pStyle w:val="Heading1"/>
        <w:jc w:val="both"/>
        <w:rPr>
          <w:sz w:val="28"/>
          <w:szCs w:val="28"/>
        </w:rPr>
      </w:pPr>
      <w:bookmarkStart w:id="9" w:name="_Toc133251003"/>
      <w:r w:rsidRPr="002E628E">
        <w:rPr>
          <w:sz w:val="28"/>
          <w:szCs w:val="28"/>
        </w:rPr>
        <w:lastRenderedPageBreak/>
        <w:t>Playtest Session</w:t>
      </w:r>
      <w:bookmarkEnd w:id="9"/>
      <w:r w:rsidRPr="002E628E">
        <w:rPr>
          <w:sz w:val="28"/>
          <w:szCs w:val="28"/>
        </w:rPr>
        <w:t xml:space="preserve"> </w:t>
      </w:r>
    </w:p>
    <w:p w14:paraId="376EB5E0" w14:textId="77777777" w:rsidR="009B6C95" w:rsidRDefault="00D30A48" w:rsidP="001302C0">
      <w:pPr>
        <w:jc w:val="both"/>
      </w:pPr>
      <w:r>
        <w:t xml:space="preserve">Player will have a playtest session with questionnaire at the end. As the goal of the research is to study about accessibility in games for disabled </w:t>
      </w:r>
      <w:r w:rsidR="00246C69">
        <w:t>gamer,</w:t>
      </w:r>
      <w:r>
        <w:t xml:space="preserve"> participants with no disabilities will </w:t>
      </w:r>
      <w:r w:rsidR="00246C69">
        <w:t>give</w:t>
      </w:r>
      <w:r>
        <w:t xml:space="preserve"> limitation such as playing with one </w:t>
      </w:r>
      <w:r w:rsidR="00246C69">
        <w:t>hand,</w:t>
      </w:r>
      <w:r>
        <w:t xml:space="preserve"> playing with no </w:t>
      </w:r>
      <w:proofErr w:type="gramStart"/>
      <w:r>
        <w:t>sound</w:t>
      </w:r>
      <w:proofErr w:type="gramEnd"/>
      <w:r>
        <w:t xml:space="preserve"> and sitting further away from the screen. </w:t>
      </w:r>
      <w:bookmarkStart w:id="10" w:name="_Toc133251004"/>
    </w:p>
    <w:p w14:paraId="7D29C8BC" w14:textId="77777777" w:rsidR="009B6C95" w:rsidRDefault="009B6C95" w:rsidP="001302C0">
      <w:pPr>
        <w:jc w:val="both"/>
      </w:pPr>
    </w:p>
    <w:p w14:paraId="3B9518F1" w14:textId="070A7672" w:rsidR="00D30A48" w:rsidRPr="00D30A48" w:rsidRDefault="00D30A48" w:rsidP="001302C0">
      <w:pPr>
        <w:jc w:val="both"/>
      </w:pPr>
      <w:r w:rsidRPr="009B6C95">
        <w:rPr>
          <w:b/>
          <w:bCs/>
        </w:rPr>
        <w:t>The questionnaire is as below</w:t>
      </w:r>
      <w:r w:rsidRPr="00D30A48">
        <w:t>:</w:t>
      </w:r>
      <w:bookmarkEnd w:id="10"/>
    </w:p>
    <w:p w14:paraId="0FDDFF09" w14:textId="5D8792DB" w:rsidR="00D30A48" w:rsidRDefault="001302C0" w:rsidP="001302C0">
      <w:pPr>
        <w:jc w:val="both"/>
        <w:rPr>
          <w:noProof/>
        </w:rPr>
      </w:pPr>
      <w:r>
        <w:rPr>
          <w:noProof/>
        </w:rPr>
        <w:pict w14:anchorId="0610422E">
          <v:shape id="Picture 208245678" o:spid="_x0000_i1027" type="#_x0000_t75" style="width:377.25pt;height:410.25pt;visibility:visible;mso-wrap-style:square">
            <v:imagedata r:id="rId13" o:title=""/>
          </v:shape>
        </w:pict>
      </w:r>
    </w:p>
    <w:p w14:paraId="6A005B52" w14:textId="07381581" w:rsidR="00D30A48" w:rsidRPr="00527AC4" w:rsidRDefault="001302C0" w:rsidP="001302C0">
      <w:pPr>
        <w:jc w:val="both"/>
      </w:pPr>
      <w:r>
        <w:rPr>
          <w:noProof/>
        </w:rPr>
        <w:lastRenderedPageBreak/>
        <w:pict w14:anchorId="28E4E859">
          <v:shape id="Picture 494158009" o:spid="_x0000_i1028" type="#_x0000_t75" style="width:376.5pt;height:424.5pt;visibility:visible;mso-wrap-style:square">
            <v:imagedata r:id="rId14" o:title=""/>
          </v:shape>
        </w:pict>
      </w:r>
    </w:p>
    <w:sectPr w:rsidR="00D30A48" w:rsidRPr="00527AC4"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8823" w14:textId="77777777" w:rsidR="00A21BD2" w:rsidRDefault="00A21BD2" w:rsidP="00255E27">
      <w:pPr>
        <w:spacing w:after="0" w:line="240" w:lineRule="auto"/>
      </w:pPr>
      <w:r>
        <w:separator/>
      </w:r>
    </w:p>
  </w:endnote>
  <w:endnote w:type="continuationSeparator" w:id="0">
    <w:p w14:paraId="43AA2308" w14:textId="77777777" w:rsidR="00A21BD2" w:rsidRDefault="00A21BD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56600" w14:textId="77777777" w:rsidR="00D30A48" w:rsidRDefault="00D30A48">
    <w:pPr>
      <w:pStyle w:val="Footer"/>
      <w:jc w:val="right"/>
    </w:pPr>
    <w:r>
      <w:fldChar w:fldCharType="begin"/>
    </w:r>
    <w:r>
      <w:instrText xml:space="preserve"> PAGE   \* MERGEFORMAT </w:instrText>
    </w:r>
    <w:r>
      <w:fldChar w:fldCharType="separate"/>
    </w:r>
    <w:r>
      <w:rPr>
        <w:noProof/>
      </w:rPr>
      <w:t>2</w:t>
    </w:r>
    <w:r>
      <w:rPr>
        <w:noProof/>
      </w:rPr>
      <w:fldChar w:fldCharType="end"/>
    </w:r>
  </w:p>
  <w:p w14:paraId="39A2338A" w14:textId="77777777" w:rsidR="00D30A48" w:rsidRDefault="00D30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A7AF" w14:textId="77777777" w:rsidR="00A21BD2" w:rsidRDefault="00A21BD2" w:rsidP="00255E27">
      <w:pPr>
        <w:spacing w:after="0" w:line="240" w:lineRule="auto"/>
      </w:pPr>
      <w:r>
        <w:separator/>
      </w:r>
    </w:p>
  </w:footnote>
  <w:footnote w:type="continuationSeparator" w:id="0">
    <w:p w14:paraId="69A7B113" w14:textId="77777777" w:rsidR="00A21BD2" w:rsidRDefault="00A21BD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5DC"/>
    <w:multiLevelType w:val="hybridMultilevel"/>
    <w:tmpl w:val="98848D4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54A2E"/>
    <w:multiLevelType w:val="hybridMultilevel"/>
    <w:tmpl w:val="2396B3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2433">
    <w:abstractNumId w:val="7"/>
  </w:num>
  <w:num w:numId="2" w16cid:durableId="467478821">
    <w:abstractNumId w:val="2"/>
  </w:num>
  <w:num w:numId="3" w16cid:durableId="837497491">
    <w:abstractNumId w:val="1"/>
  </w:num>
  <w:num w:numId="4" w16cid:durableId="1932736768">
    <w:abstractNumId w:val="4"/>
  </w:num>
  <w:num w:numId="5" w16cid:durableId="1871801773">
    <w:abstractNumId w:val="10"/>
  </w:num>
  <w:num w:numId="6" w16cid:durableId="1472482782">
    <w:abstractNumId w:val="13"/>
  </w:num>
  <w:num w:numId="7" w16cid:durableId="1961640671">
    <w:abstractNumId w:val="5"/>
  </w:num>
  <w:num w:numId="8" w16cid:durableId="456729160">
    <w:abstractNumId w:val="6"/>
  </w:num>
  <w:num w:numId="9" w16cid:durableId="1362364862">
    <w:abstractNumId w:val="8"/>
  </w:num>
  <w:num w:numId="10" w16cid:durableId="2129464651">
    <w:abstractNumId w:val="12"/>
  </w:num>
  <w:num w:numId="11" w16cid:durableId="394478571">
    <w:abstractNumId w:val="9"/>
  </w:num>
  <w:num w:numId="12" w16cid:durableId="1056706356">
    <w:abstractNumId w:val="11"/>
  </w:num>
  <w:num w:numId="13" w16cid:durableId="799304227">
    <w:abstractNumId w:val="3"/>
  </w:num>
  <w:num w:numId="14" w16cid:durableId="14459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CCB"/>
    <w:rsid w:val="00044AD8"/>
    <w:rsid w:val="000516B4"/>
    <w:rsid w:val="00082D9B"/>
    <w:rsid w:val="000A5298"/>
    <w:rsid w:val="000B366F"/>
    <w:rsid w:val="000E7D71"/>
    <w:rsid w:val="000F61BD"/>
    <w:rsid w:val="001302C0"/>
    <w:rsid w:val="00146939"/>
    <w:rsid w:val="00176499"/>
    <w:rsid w:val="0017712B"/>
    <w:rsid w:val="001913E3"/>
    <w:rsid w:val="001B2EE7"/>
    <w:rsid w:val="001B78FA"/>
    <w:rsid w:val="001F14D6"/>
    <w:rsid w:val="00246C69"/>
    <w:rsid w:val="00247B89"/>
    <w:rsid w:val="00255E27"/>
    <w:rsid w:val="00263F61"/>
    <w:rsid w:val="002657AC"/>
    <w:rsid w:val="002776A6"/>
    <w:rsid w:val="002D2FA5"/>
    <w:rsid w:val="002D5C1E"/>
    <w:rsid w:val="002E628E"/>
    <w:rsid w:val="003042C1"/>
    <w:rsid w:val="003305B9"/>
    <w:rsid w:val="00342EF4"/>
    <w:rsid w:val="00350207"/>
    <w:rsid w:val="0035492E"/>
    <w:rsid w:val="00356F01"/>
    <w:rsid w:val="00371923"/>
    <w:rsid w:val="003A3056"/>
    <w:rsid w:val="003C1C99"/>
    <w:rsid w:val="003C4256"/>
    <w:rsid w:val="003D7C41"/>
    <w:rsid w:val="003E11B0"/>
    <w:rsid w:val="00406219"/>
    <w:rsid w:val="004265E9"/>
    <w:rsid w:val="004A0C81"/>
    <w:rsid w:val="004B1BB4"/>
    <w:rsid w:val="004D109F"/>
    <w:rsid w:val="005105CE"/>
    <w:rsid w:val="00527AC4"/>
    <w:rsid w:val="00554399"/>
    <w:rsid w:val="00580A77"/>
    <w:rsid w:val="005836E7"/>
    <w:rsid w:val="00590937"/>
    <w:rsid w:val="005A2E39"/>
    <w:rsid w:val="0061213C"/>
    <w:rsid w:val="006418F0"/>
    <w:rsid w:val="00650520"/>
    <w:rsid w:val="00663590"/>
    <w:rsid w:val="00671092"/>
    <w:rsid w:val="00674D1A"/>
    <w:rsid w:val="00731819"/>
    <w:rsid w:val="00735959"/>
    <w:rsid w:val="00760E3F"/>
    <w:rsid w:val="00765F52"/>
    <w:rsid w:val="007A029F"/>
    <w:rsid w:val="007E7562"/>
    <w:rsid w:val="007F7A3C"/>
    <w:rsid w:val="0080404C"/>
    <w:rsid w:val="00862CCB"/>
    <w:rsid w:val="00883E41"/>
    <w:rsid w:val="008A45C6"/>
    <w:rsid w:val="008D41A8"/>
    <w:rsid w:val="008D7B6A"/>
    <w:rsid w:val="00916337"/>
    <w:rsid w:val="00936412"/>
    <w:rsid w:val="00971D46"/>
    <w:rsid w:val="009B6C95"/>
    <w:rsid w:val="009C07B5"/>
    <w:rsid w:val="009D1885"/>
    <w:rsid w:val="009F6DC1"/>
    <w:rsid w:val="00A21BD2"/>
    <w:rsid w:val="00AD5AD7"/>
    <w:rsid w:val="00AF41E4"/>
    <w:rsid w:val="00B131D3"/>
    <w:rsid w:val="00B16F88"/>
    <w:rsid w:val="00B278F0"/>
    <w:rsid w:val="00B31D61"/>
    <w:rsid w:val="00B57677"/>
    <w:rsid w:val="00B77AF0"/>
    <w:rsid w:val="00BA7D26"/>
    <w:rsid w:val="00BC2D1F"/>
    <w:rsid w:val="00BD19A8"/>
    <w:rsid w:val="00BD4880"/>
    <w:rsid w:val="00C152C3"/>
    <w:rsid w:val="00C179BC"/>
    <w:rsid w:val="00C930BE"/>
    <w:rsid w:val="00CA021D"/>
    <w:rsid w:val="00CE15EC"/>
    <w:rsid w:val="00D24C21"/>
    <w:rsid w:val="00D26C84"/>
    <w:rsid w:val="00D30A48"/>
    <w:rsid w:val="00D364F7"/>
    <w:rsid w:val="00D51BC1"/>
    <w:rsid w:val="00DA2B55"/>
    <w:rsid w:val="00DA3710"/>
    <w:rsid w:val="00DE0EB6"/>
    <w:rsid w:val="00DE1BDA"/>
    <w:rsid w:val="00E055F3"/>
    <w:rsid w:val="00E247BC"/>
    <w:rsid w:val="00E41A8C"/>
    <w:rsid w:val="00EB49CF"/>
    <w:rsid w:val="00F02456"/>
    <w:rsid w:val="00F04A6C"/>
    <w:rsid w:val="00F11E8C"/>
    <w:rsid w:val="00F16C8B"/>
    <w:rsid w:val="00F37767"/>
    <w:rsid w:val="00F4248C"/>
    <w:rsid w:val="00F452DC"/>
    <w:rsid w:val="00F474B1"/>
    <w:rsid w:val="00F748B7"/>
    <w:rsid w:val="00FA158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0FDF277"/>
  <w15:chartTrackingRefBased/>
  <w15:docId w15:val="{F2A5FCC5-FDC5-4873-98DA-30FDFB55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Bibliography">
    <w:name w:val="Bibliography"/>
    <w:basedOn w:val="Normal"/>
    <w:next w:val="Normal"/>
    <w:uiPriority w:val="37"/>
    <w:unhideWhenUsed/>
    <w:rsid w:val="00176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9495">
      <w:bodyDiv w:val="1"/>
      <w:marLeft w:val="0"/>
      <w:marRight w:val="0"/>
      <w:marTop w:val="0"/>
      <w:marBottom w:val="0"/>
      <w:divBdr>
        <w:top w:val="none" w:sz="0" w:space="0" w:color="auto"/>
        <w:left w:val="none" w:sz="0" w:space="0" w:color="auto"/>
        <w:bottom w:val="none" w:sz="0" w:space="0" w:color="auto"/>
        <w:right w:val="none" w:sz="0" w:space="0" w:color="auto"/>
      </w:divBdr>
    </w:div>
    <w:div w:id="1326124914">
      <w:bodyDiv w:val="1"/>
      <w:marLeft w:val="0"/>
      <w:marRight w:val="0"/>
      <w:marTop w:val="0"/>
      <w:marBottom w:val="0"/>
      <w:divBdr>
        <w:top w:val="none" w:sz="0" w:space="0" w:color="auto"/>
        <w:left w:val="none" w:sz="0" w:space="0" w:color="auto"/>
        <w:bottom w:val="none" w:sz="0" w:space="0" w:color="auto"/>
        <w:right w:val="none" w:sz="0" w:space="0" w:color="auto"/>
      </w:divBdr>
    </w:div>
    <w:div w:id="1418672302">
      <w:bodyDiv w:val="1"/>
      <w:marLeft w:val="0"/>
      <w:marRight w:val="0"/>
      <w:marTop w:val="0"/>
      <w:marBottom w:val="0"/>
      <w:divBdr>
        <w:top w:val="none" w:sz="0" w:space="0" w:color="auto"/>
        <w:left w:val="none" w:sz="0" w:space="0" w:color="auto"/>
        <w:bottom w:val="none" w:sz="0" w:space="0" w:color="auto"/>
        <w:right w:val="none" w:sz="0" w:space="0" w:color="auto"/>
      </w:divBdr>
    </w:div>
    <w:div w:id="16869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Downloads\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Eye22</b:Tag>
    <b:SourceType>JournalArticle</b:SourceType>
    <b:Guid>{18C89E2E-875F-4A9D-A321-94FA9305497A}</b:Guid>
    <b:Author>
      <b:Author>
        <b:Corporate>Eyeware Beam </b:Corporate>
      </b:Author>
    </b:Author>
    <b:Title>How Eye Tracking and Head Tracking Help Disabled Gamers Level Up</b:Title>
    <b:Year>2022</b:Year>
    <b:URL>https://beam.eyeware.tech/disabled-gamers-level-up-head-eye-tracker/</b:URL>
    <b:RefOrder>1</b:RefOrder>
  </b:Source>
  <b:Source>
    <b:Tag>Zal21</b:Tag>
    <b:SourceType>JournalArticle</b:SourceType>
    <b:Guid>{63D99E02-C195-4046-836B-2AB2AC437248}</b:Guid>
    <b:Author>
      <b:Author>
        <b:NameList>
          <b:Person>
            <b:Last>Zalewski</b:Last>
            <b:First>Dawid</b:First>
          </b:Person>
        </b:NameList>
      </b:Author>
    </b:Author>
    <b:Title>Eye tracking and video games research</b:Title>
    <b:Year>2021</b:Year>
    <b:Month>November</b:Month>
    <b:Day>4</b:Day>
    <b:URL>https://tryevidence.com/blog/eye-tracking-and-video-games-research/#:~:text=The%20eye%20tracking%20device%20emits,the%20screen%20player%20was%20looking</b:URL>
    <b:RefOrder>2</b:RefOrder>
  </b:Source>
  <b:Source>
    <b:Tag>Tar22</b:Tag>
    <b:SourceType>JournalArticle</b:SourceType>
    <b:Guid>{7A764F12-0247-4FE2-ABE8-026F9011B2C9}</b:Guid>
    <b:Author>
      <b:Author>
        <b:NameList>
          <b:Person>
            <b:Last>Tara Qadir Kaka Muhammad</b:Last>
            <b:First>Hawar</b:First>
            <b:Middle>Othman Sharif, Mazen Ismaeel Ghareb</b:Middle>
          </b:Person>
        </b:NameList>
      </b:Author>
    </b:Author>
    <b:Title>Eye Tracking Technique for Controlling  Computer Game Objects</b:Title>
    <b:Year>2022</b:Year>
    <b:Month>April</b:Month>
    <b:Day>4</b:Day>
    <b:URL>http://65.21.159.25/index.php/uhdjst/article/view/903/683</b:URL>
    <b:RefOrder>3</b:RefOrder>
  </b:Source>
  <b:Source>
    <b:Tag>Sil21</b:Tag>
    <b:SourceType>JournalArticle</b:SourceType>
    <b:Guid>{9CF5A597-3230-46C8-8BF0-DCE15D54C04B}</b:Guid>
    <b:Author>
      <b:Author>
        <b:NameList>
          <b:Person>
            <b:Last>Silman</b:Last>
            <b:First>Jon</b:First>
          </b:Person>
        </b:NameList>
      </b:Author>
    </b:Author>
    <b:Title>BrolyLegs on Video Game Accessibility: “We’ve Seen Progress, but Must Continue the Fight”</b:Title>
    <b:Year>Sep 20, 2021</b:Year>
    <b:URL>https://compete.playstation.com/en-ie/all/articles/brolylegs-on-video-game-accessibility-weve-seen-progress-but-must-continue-the-fight?filterNewsO=type.Guides&amp;validatedAge=true</b:URL>
    <b:RefOrder>4</b:RefOrder>
  </b:Source>
  <b:Source>
    <b:Tag>Sen04</b:Tag>
    <b:SourceType>JournalArticle</b:SourceType>
    <b:Guid>{C77C45E7-DD8B-4E6B-9858-00659ADC3862}</b:Guid>
    <b:Author>
      <b:Author>
        <b:NameList>
          <b:Person>
            <b:Last>Sennersten</b:Last>
            <b:First>Charlotte</b:First>
          </b:Person>
        </b:NameList>
      </b:Author>
    </b:Author>
    <b:Title>Eye movements in an Action Game</b:Title>
    <b:Year>2004</b:Year>
    <b:URL>https://lup.lub.lu.se/student-papers/record/1328850/file/1328851.pdf</b:URL>
    <b:RefOrder>5</b:RefOrder>
  </b:Source>
  <b:Source>
    <b:Tag>FOW22</b:Tag>
    <b:SourceType>JournalArticle</b:SourceType>
    <b:Guid>{F627D70C-B412-4B8C-A8C7-E977E1EA8B27}</b:Guid>
    <b:Author>
      <b:Author>
        <b:NameList>
          <b:Person>
            <b:Last>Kate</b:Last>
            <b:First>Fowler</b:First>
          </b:Person>
        </b:NameList>
      </b:Author>
    </b:Author>
    <b:Title>Gamer Born With No Hands Impresses Internet With Setup: 'Such a Boss'</b:Title>
    <b:Year>2022</b:Year>
    <b:URL>https://www.newsweek.com/tiktok-reddit-86hands-martin-gaming-disability-accessibility-1691729#:~:text=A%20gamer%20has%20been%20praised,scenes%20videos%20of%20his%20gaming.</b:URL>
    <b:Month>3</b:Month>
    <b:Day>25</b:Day>
    <b:RefOrder>6</b:RefOrder>
  </b:Source>
  <b:Source>
    <b:Tag>Jov22</b:Tag>
    <b:SourceType>JournalArticle</b:SourceType>
    <b:Guid>{F2E86FD7-221C-4E22-AB8A-4DD70278DDEF}</b:Guid>
    <b:Title>Gamer Demographics: Facts and Stats About the Most Popular Hobby in the World</b:Title>
    <b:Year>2022</b:Year>
    <b:Author>
      <b:Author>
        <b:NameList>
          <b:Person>
            <b:Last>Jovanovic</b:Last>
            <b:First>Bojan</b:First>
          </b:Person>
        </b:NameList>
      </b:Author>
    </b:Author>
    <b:URL>https://dataprot.net/statistics/gamer-demographics/</b:URL>
    <b:RefOrder>7</b:RefOrder>
  </b:Source>
  <b:Source>
    <b:Tag>Jor</b:Tag>
    <b:SourceType>JournalArticle</b:SourceType>
    <b:Guid>{894B1A6F-2B0B-40E3-8007-6CE667E8001E}</b:Guid>
    <b:Author>
      <b:Author>
        <b:NameList>
          <b:Person>
            <b:Last>Jorge De Greef</b:Last>
            <b:First>Vladimir</b:First>
            <b:Middle>Poliakov, Caspar Gruijthuijsen, Allan Javaux, Awais Ahmad, Johan</b:Middle>
          </b:Person>
        </b:NameList>
      </b:Author>
    </b:Author>
    <b:Title>Evaluating the Benefit of Assistive AR Technology through Eye Tracking in a Surgical Simulation System</b:Title>
    <b:URL>https://lirias.kuleuven.be/retrieve/520081</b:URL>
    <b:Year>2018</b:Year>
    <b:RefOrder>8</b:RefOrder>
  </b:Source>
  <b:Source>
    <b:Tag>Joã18</b:Tag>
    <b:SourceType>JournalArticle</b:SourceType>
    <b:Guid>{51D8B45A-09E0-4FB8-A5D0-08249B348A0F}</b:Guid>
    <b:Author>
      <b:Author>
        <b:NameList>
          <b:Person>
            <b:Last>João Antunes</b:Last>
            <b:First>Pedro</b:First>
            <b:Middle>Santana</b:Middle>
          </b:Person>
        </b:NameList>
      </b:Author>
    </b:Author>
    <b:Title>A Study on the Use of Eye Tracking to Adapt Gameplay and Procedural Content Generation in First-Person Shooter Games</b:Title>
    <b:Year>2018</b:Year>
    <b:Month>May</b:Month>
    <b:Day>7</b:Day>
    <b:URL>https://www.mdpi.com/2414-4088/2/2/23/pdf</b:URL>
    <b:RefOrder>9</b:RefOrder>
  </b:Source>
  <b:Source>
    <b:Tag>Bei10</b:Tag>
    <b:SourceType>Report</b:SourceType>
    <b:Guid>{69157919-C1DC-4299-90E5-4CD2AB1A407E}</b:Guid>
    <b:Title>Accessibility in game</b:Title>
    <b:Year>Apr 2, 2010</b:Year>
    <b:Author>
      <b:Author>
        <b:NameList>
          <b:Person>
            <b:Last>Bei Yuan</b:Last>
            <b:First>Eelke</b:First>
            <b:Middle>Folmer , Frederick C. Harris, Jr.</b:Middle>
          </b:Person>
        </b:NameList>
      </b:Author>
    </b:Author>
    <b:URL>https://link.springer.com/article/10.1007/s10209-010-0189-5</b:URL>
    <b:RefOrder>10</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3.xml><?xml version="1.0" encoding="utf-8"?>
<ds:datastoreItem xmlns:ds="http://schemas.openxmlformats.org/officeDocument/2006/customXml" ds:itemID="{86C96F4C-1BF8-409E-9AFC-CFDA88421F13}">
  <ds:schemaRefs>
    <ds:schemaRef ds:uri="http://schemas.openxmlformats.org/officeDocument/2006/bibliography"/>
  </ds:schemaRefs>
</ds:datastoreItem>
</file>

<file path=customXml/itemProps4.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Template>
  <TotalTime>213</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Danial Nor Azman</cp:lastModifiedBy>
  <cp:revision>15</cp:revision>
  <dcterms:created xsi:type="dcterms:W3CDTF">2022-12-13T19:30:00Z</dcterms:created>
  <dcterms:modified xsi:type="dcterms:W3CDTF">2023-04-25T20:21:00Z</dcterms:modified>
</cp:coreProperties>
</file>